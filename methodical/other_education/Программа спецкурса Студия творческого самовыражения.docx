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75BC" w:rsidRPr="000926C7" w:rsidRDefault="003775BC" w:rsidP="0016599B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0926C7">
        <w:rPr>
          <w:rFonts w:ascii="Times New Roman" w:hAnsi="Times New Roman" w:cs="Times New Roman"/>
          <w:sz w:val="28"/>
          <w:szCs w:val="28"/>
        </w:rPr>
        <w:t>Муниципальное казенное общеобразовательное учреждение</w:t>
      </w:r>
    </w:p>
    <w:p w:rsidR="003775BC" w:rsidRPr="000926C7" w:rsidRDefault="003775BC" w:rsidP="0016599B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0926C7">
        <w:rPr>
          <w:rFonts w:ascii="Times New Roman" w:hAnsi="Times New Roman" w:cs="Times New Roman"/>
          <w:sz w:val="28"/>
          <w:szCs w:val="28"/>
        </w:rPr>
        <w:t>«Средняя общеобразовательная школа № 2»</w:t>
      </w:r>
    </w:p>
    <w:p w:rsidR="003775BC" w:rsidRPr="000926C7" w:rsidRDefault="003775BC" w:rsidP="0016599B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0926C7">
        <w:rPr>
          <w:rFonts w:ascii="Times New Roman" w:hAnsi="Times New Roman" w:cs="Times New Roman"/>
          <w:sz w:val="28"/>
          <w:szCs w:val="28"/>
        </w:rPr>
        <w:t>Левокумского муниципального района</w:t>
      </w:r>
    </w:p>
    <w:p w:rsidR="003775BC" w:rsidRPr="000926C7" w:rsidRDefault="003775BC" w:rsidP="0016599B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0926C7">
        <w:rPr>
          <w:rFonts w:ascii="Times New Roman" w:hAnsi="Times New Roman" w:cs="Times New Roman"/>
          <w:sz w:val="28"/>
          <w:szCs w:val="28"/>
        </w:rPr>
        <w:t>Ставропольского края</w:t>
      </w:r>
    </w:p>
    <w:p w:rsidR="003775BC" w:rsidRPr="00366EC2" w:rsidRDefault="003775BC" w:rsidP="0016599B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4"/>
          <w:szCs w:val="24"/>
        </w:rPr>
      </w:pPr>
    </w:p>
    <w:p w:rsidR="003775BC" w:rsidRDefault="003775BC" w:rsidP="0016599B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4"/>
          <w:szCs w:val="24"/>
        </w:rPr>
      </w:pPr>
    </w:p>
    <w:p w:rsidR="003775BC" w:rsidRPr="00366EC2" w:rsidRDefault="003775BC" w:rsidP="0016599B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4"/>
          <w:szCs w:val="24"/>
        </w:rPr>
      </w:pPr>
    </w:p>
    <w:p w:rsidR="003775BC" w:rsidRDefault="003775BC" w:rsidP="0016599B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W w:w="10348" w:type="dxa"/>
        <w:tblInd w:w="-106" w:type="dxa"/>
        <w:tblLook w:val="00A0"/>
      </w:tblPr>
      <w:tblGrid>
        <w:gridCol w:w="3432"/>
        <w:gridCol w:w="3514"/>
        <w:gridCol w:w="3402"/>
      </w:tblGrid>
      <w:tr w:rsidR="003775BC" w:rsidRPr="00FB13E3">
        <w:tc>
          <w:tcPr>
            <w:tcW w:w="3432" w:type="dxa"/>
          </w:tcPr>
          <w:p w:rsidR="003775BC" w:rsidRPr="00FB13E3" w:rsidRDefault="003775BC" w:rsidP="0016599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B13E3">
              <w:rPr>
                <w:rFonts w:ascii="Times New Roman" w:hAnsi="Times New Roman" w:cs="Times New Roman"/>
                <w:sz w:val="28"/>
                <w:szCs w:val="28"/>
              </w:rPr>
              <w:t>ПРИНЯТО</w:t>
            </w:r>
          </w:p>
          <w:p w:rsidR="003775BC" w:rsidRPr="00FB13E3" w:rsidRDefault="003775BC" w:rsidP="0016599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B13E3">
              <w:rPr>
                <w:rFonts w:ascii="Times New Roman" w:hAnsi="Times New Roman" w:cs="Times New Roman"/>
                <w:sz w:val="28"/>
                <w:szCs w:val="28"/>
              </w:rPr>
              <w:t>методическим объединением учителей</w:t>
            </w:r>
          </w:p>
          <w:p w:rsidR="003775BC" w:rsidRDefault="003775BC" w:rsidP="0016599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B13E3">
              <w:rPr>
                <w:rFonts w:ascii="Times New Roman" w:hAnsi="Times New Roman" w:cs="Times New Roman"/>
                <w:sz w:val="28"/>
                <w:szCs w:val="28"/>
              </w:rPr>
              <w:t>физической культуры, ОБЖ, музыки</w:t>
            </w:r>
          </w:p>
          <w:p w:rsidR="003775BC" w:rsidRDefault="003775BC" w:rsidP="0016599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руководитель__________</w:t>
            </w:r>
          </w:p>
          <w:p w:rsidR="003775BC" w:rsidRPr="00FB13E3" w:rsidRDefault="003775BC" w:rsidP="0016599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Чернышева Т.Н.</w:t>
            </w:r>
          </w:p>
          <w:p w:rsidR="003775BC" w:rsidRPr="00FB13E3" w:rsidRDefault="003775BC" w:rsidP="0016599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B13E3">
              <w:rPr>
                <w:rFonts w:ascii="Times New Roman" w:hAnsi="Times New Roman" w:cs="Times New Roman"/>
                <w:sz w:val="28"/>
                <w:szCs w:val="28"/>
              </w:rPr>
              <w:t xml:space="preserve">  Протокол № __</w:t>
            </w:r>
          </w:p>
          <w:p w:rsidR="003775BC" w:rsidRPr="00FB13E3" w:rsidRDefault="003775BC" w:rsidP="0016599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B13E3">
              <w:rPr>
                <w:rFonts w:ascii="Times New Roman" w:hAnsi="Times New Roman" w:cs="Times New Roman"/>
                <w:sz w:val="28"/>
                <w:szCs w:val="28"/>
              </w:rPr>
              <w:t>от _____    2012г.</w:t>
            </w:r>
          </w:p>
        </w:tc>
        <w:tc>
          <w:tcPr>
            <w:tcW w:w="3514" w:type="dxa"/>
          </w:tcPr>
          <w:p w:rsidR="003775BC" w:rsidRPr="00FB13E3" w:rsidRDefault="003775BC" w:rsidP="0016599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B13E3">
              <w:rPr>
                <w:rFonts w:ascii="Times New Roman" w:hAnsi="Times New Roman" w:cs="Times New Roman"/>
                <w:sz w:val="28"/>
                <w:szCs w:val="28"/>
              </w:rPr>
              <w:t>СОГЛАСОВАНО</w:t>
            </w:r>
          </w:p>
          <w:p w:rsidR="003775BC" w:rsidRPr="00FB13E3" w:rsidRDefault="003775BC" w:rsidP="0016599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B13E3">
              <w:rPr>
                <w:rFonts w:ascii="Times New Roman" w:hAnsi="Times New Roman" w:cs="Times New Roman"/>
                <w:sz w:val="28"/>
                <w:szCs w:val="28"/>
              </w:rPr>
              <w:t xml:space="preserve">Заместитель директора по УВР __________ </w:t>
            </w:r>
          </w:p>
          <w:p w:rsidR="003775BC" w:rsidRPr="00FB13E3" w:rsidRDefault="003775BC" w:rsidP="0016599B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/Е.И.Ставицкая</w:t>
            </w:r>
            <w:r w:rsidRPr="00FB13E3">
              <w:rPr>
                <w:rFonts w:ascii="Times New Roman" w:hAnsi="Times New Roman" w:cs="Times New Roman"/>
                <w:sz w:val="28"/>
                <w:szCs w:val="28"/>
              </w:rPr>
              <w:t>/</w:t>
            </w:r>
          </w:p>
          <w:p w:rsidR="003775BC" w:rsidRPr="00FB13E3" w:rsidRDefault="003775BC" w:rsidP="0016599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B13E3">
              <w:rPr>
                <w:rFonts w:ascii="Times New Roman" w:hAnsi="Times New Roman" w:cs="Times New Roman"/>
                <w:sz w:val="28"/>
                <w:szCs w:val="28"/>
              </w:rPr>
              <w:t>“___” ___________ 2012 г.</w:t>
            </w:r>
          </w:p>
        </w:tc>
        <w:tc>
          <w:tcPr>
            <w:tcW w:w="3402" w:type="dxa"/>
          </w:tcPr>
          <w:p w:rsidR="003775BC" w:rsidRPr="00FB13E3" w:rsidRDefault="003775BC" w:rsidP="0016599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B13E3">
              <w:rPr>
                <w:rFonts w:ascii="Times New Roman" w:hAnsi="Times New Roman" w:cs="Times New Roman"/>
                <w:sz w:val="28"/>
                <w:szCs w:val="28"/>
              </w:rPr>
              <w:t>УТВЕРЖДАЮ</w:t>
            </w:r>
          </w:p>
          <w:p w:rsidR="003775BC" w:rsidRPr="00FB13E3" w:rsidRDefault="003775BC" w:rsidP="0016599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B13E3">
              <w:rPr>
                <w:rFonts w:ascii="Times New Roman" w:hAnsi="Times New Roman" w:cs="Times New Roman"/>
                <w:sz w:val="28"/>
                <w:szCs w:val="28"/>
              </w:rPr>
              <w:t>Директор МКОУ СОШ№2</w:t>
            </w:r>
          </w:p>
          <w:p w:rsidR="003775BC" w:rsidRPr="00FB13E3" w:rsidRDefault="003775BC" w:rsidP="0016599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B13E3">
              <w:rPr>
                <w:rFonts w:ascii="Times New Roman" w:hAnsi="Times New Roman" w:cs="Times New Roman"/>
                <w:sz w:val="28"/>
                <w:szCs w:val="28"/>
              </w:rPr>
              <w:t>________/И.А. Чумакова/</w:t>
            </w:r>
          </w:p>
          <w:p w:rsidR="003775BC" w:rsidRPr="00FB13E3" w:rsidRDefault="003775BC" w:rsidP="0016599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B13E3">
              <w:rPr>
                <w:rFonts w:ascii="Times New Roman" w:hAnsi="Times New Roman" w:cs="Times New Roman"/>
                <w:sz w:val="28"/>
                <w:szCs w:val="28"/>
              </w:rPr>
              <w:t>“___” ___________ 2012 г.</w:t>
            </w:r>
          </w:p>
        </w:tc>
      </w:tr>
    </w:tbl>
    <w:p w:rsidR="003775BC" w:rsidRPr="00366EC2" w:rsidRDefault="003775BC" w:rsidP="0016599B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4"/>
          <w:szCs w:val="24"/>
        </w:rPr>
      </w:pPr>
    </w:p>
    <w:p w:rsidR="003775BC" w:rsidRPr="00366EC2" w:rsidRDefault="003775BC" w:rsidP="0016599B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4"/>
          <w:szCs w:val="24"/>
        </w:rPr>
      </w:pPr>
    </w:p>
    <w:p w:rsidR="003775BC" w:rsidRDefault="003775BC" w:rsidP="0016599B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4"/>
          <w:szCs w:val="24"/>
        </w:rPr>
      </w:pPr>
    </w:p>
    <w:p w:rsidR="003775BC" w:rsidRDefault="003775BC" w:rsidP="0016599B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4"/>
          <w:szCs w:val="24"/>
        </w:rPr>
      </w:pPr>
    </w:p>
    <w:p w:rsidR="003775BC" w:rsidRDefault="003775BC" w:rsidP="0016599B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4"/>
          <w:szCs w:val="24"/>
        </w:rPr>
      </w:pPr>
    </w:p>
    <w:p w:rsidR="003775BC" w:rsidRDefault="003775BC" w:rsidP="0016599B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4"/>
          <w:szCs w:val="24"/>
        </w:rPr>
      </w:pPr>
    </w:p>
    <w:p w:rsidR="003775BC" w:rsidRDefault="003775BC" w:rsidP="0016599B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4"/>
          <w:szCs w:val="24"/>
        </w:rPr>
      </w:pPr>
    </w:p>
    <w:p w:rsidR="003775BC" w:rsidRPr="000926C7" w:rsidRDefault="003775BC" w:rsidP="0016599B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0926C7">
        <w:rPr>
          <w:rFonts w:ascii="Times New Roman" w:hAnsi="Times New Roman" w:cs="Times New Roman"/>
          <w:sz w:val="28"/>
          <w:szCs w:val="28"/>
        </w:rPr>
        <w:t>Рабочая программа</w:t>
      </w:r>
    </w:p>
    <w:p w:rsidR="003775BC" w:rsidRDefault="003775BC" w:rsidP="0016599B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Спецкурса</w:t>
      </w:r>
    </w:p>
    <w:p w:rsidR="003775BC" w:rsidRPr="001C2433" w:rsidRDefault="003775BC" w:rsidP="0016599B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C2433">
        <w:rPr>
          <w:rFonts w:ascii="Times New Roman" w:hAnsi="Times New Roman" w:cs="Times New Roman"/>
          <w:b/>
          <w:bCs/>
          <w:sz w:val="28"/>
          <w:szCs w:val="28"/>
        </w:rPr>
        <w:t>«Студия творческого самовыражения»</w:t>
      </w:r>
    </w:p>
    <w:p w:rsidR="003775BC" w:rsidRPr="000926C7" w:rsidRDefault="003775BC" w:rsidP="0016599B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 ___11____   класса</w:t>
      </w:r>
    </w:p>
    <w:p w:rsidR="003775BC" w:rsidRPr="000926C7" w:rsidRDefault="003775BC" w:rsidP="0016599B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0926C7">
        <w:rPr>
          <w:rFonts w:ascii="Times New Roman" w:hAnsi="Times New Roman" w:cs="Times New Roman"/>
          <w:sz w:val="28"/>
          <w:szCs w:val="28"/>
        </w:rPr>
        <w:t>на 2012 – 2013  учебный год</w:t>
      </w:r>
    </w:p>
    <w:p w:rsidR="003775BC" w:rsidRPr="00366EC2" w:rsidRDefault="003775BC" w:rsidP="0016599B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4"/>
          <w:szCs w:val="24"/>
        </w:rPr>
      </w:pPr>
    </w:p>
    <w:p w:rsidR="003775BC" w:rsidRPr="00366EC2" w:rsidRDefault="003775BC" w:rsidP="0016599B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4"/>
          <w:szCs w:val="24"/>
        </w:rPr>
      </w:pPr>
    </w:p>
    <w:p w:rsidR="003775BC" w:rsidRDefault="003775BC" w:rsidP="0016599B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4"/>
          <w:szCs w:val="24"/>
        </w:rPr>
      </w:pPr>
    </w:p>
    <w:p w:rsidR="003775BC" w:rsidRDefault="003775BC" w:rsidP="0016599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775BC" w:rsidRDefault="003775BC" w:rsidP="0016599B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4"/>
          <w:szCs w:val="24"/>
        </w:rPr>
      </w:pPr>
    </w:p>
    <w:p w:rsidR="003775BC" w:rsidRPr="00366EC2" w:rsidRDefault="003775BC" w:rsidP="0016599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3775BC" w:rsidRDefault="003775BC" w:rsidP="001C2433">
      <w:pPr>
        <w:spacing w:after="0" w:line="240" w:lineRule="auto"/>
        <w:ind w:firstLine="5103"/>
        <w:jc w:val="right"/>
        <w:rPr>
          <w:rFonts w:ascii="Times New Roman" w:hAnsi="Times New Roman" w:cs="Times New Roman"/>
          <w:sz w:val="28"/>
          <w:szCs w:val="28"/>
        </w:rPr>
      </w:pPr>
      <w:r w:rsidRPr="000926C7">
        <w:rPr>
          <w:rFonts w:ascii="Times New Roman" w:hAnsi="Times New Roman" w:cs="Times New Roman"/>
          <w:sz w:val="28"/>
          <w:szCs w:val="28"/>
        </w:rPr>
        <w:t>Составитель:</w:t>
      </w:r>
    </w:p>
    <w:p w:rsidR="003775BC" w:rsidRDefault="003775BC" w:rsidP="001C2433">
      <w:pPr>
        <w:spacing w:after="0" w:line="240" w:lineRule="auto"/>
        <w:ind w:firstLine="5103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Князева О.С.</w:t>
      </w:r>
    </w:p>
    <w:p w:rsidR="003775BC" w:rsidRDefault="003775BC" w:rsidP="001C2433">
      <w:pPr>
        <w:spacing w:after="0" w:line="240" w:lineRule="auto"/>
        <w:ind w:firstLine="5103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Учитель музыки и МХК</w:t>
      </w:r>
    </w:p>
    <w:p w:rsidR="003775BC" w:rsidRPr="000926C7" w:rsidRDefault="003775BC" w:rsidP="001C2433">
      <w:pPr>
        <w:spacing w:after="0" w:line="240" w:lineRule="auto"/>
        <w:ind w:firstLine="5103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высшей квалификационной категории</w:t>
      </w:r>
    </w:p>
    <w:p w:rsidR="003775BC" w:rsidRPr="00366EC2" w:rsidRDefault="003775BC" w:rsidP="0016599B">
      <w:pPr>
        <w:spacing w:after="0" w:line="240" w:lineRule="auto"/>
        <w:ind w:firstLine="5103"/>
        <w:jc w:val="both"/>
        <w:rPr>
          <w:rFonts w:ascii="Times New Roman" w:hAnsi="Times New Roman" w:cs="Times New Roman"/>
          <w:sz w:val="24"/>
          <w:szCs w:val="24"/>
        </w:rPr>
      </w:pPr>
    </w:p>
    <w:p w:rsidR="003775BC" w:rsidRPr="00366EC2" w:rsidRDefault="003775BC" w:rsidP="0016599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366EC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775BC" w:rsidRPr="00366EC2" w:rsidRDefault="003775BC" w:rsidP="0016599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3775BC" w:rsidRDefault="003775BC" w:rsidP="0016599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775BC" w:rsidRDefault="003775BC" w:rsidP="0016599B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4"/>
          <w:szCs w:val="24"/>
        </w:rPr>
      </w:pPr>
    </w:p>
    <w:p w:rsidR="003775BC" w:rsidRDefault="003775BC" w:rsidP="0016599B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4"/>
          <w:szCs w:val="24"/>
        </w:rPr>
      </w:pPr>
    </w:p>
    <w:p w:rsidR="003775BC" w:rsidRDefault="003775BC" w:rsidP="0016599B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4"/>
          <w:szCs w:val="24"/>
        </w:rPr>
      </w:pPr>
    </w:p>
    <w:p w:rsidR="003775BC" w:rsidRDefault="003775BC" w:rsidP="0016599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775BC" w:rsidRPr="000926C7" w:rsidRDefault="003775BC" w:rsidP="0072722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926C7">
        <w:rPr>
          <w:rFonts w:ascii="Times New Roman" w:hAnsi="Times New Roman" w:cs="Times New Roman"/>
          <w:sz w:val="28"/>
          <w:szCs w:val="28"/>
        </w:rPr>
        <w:t>с.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926C7">
        <w:rPr>
          <w:rFonts w:ascii="Times New Roman" w:hAnsi="Times New Roman" w:cs="Times New Roman"/>
          <w:sz w:val="28"/>
          <w:szCs w:val="28"/>
        </w:rPr>
        <w:t>Левокумское</w:t>
      </w:r>
    </w:p>
    <w:p w:rsidR="003775BC" w:rsidRPr="000926C7" w:rsidRDefault="003775BC" w:rsidP="0072722A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0926C7">
        <w:rPr>
          <w:rFonts w:ascii="Times New Roman" w:hAnsi="Times New Roman" w:cs="Times New Roman"/>
          <w:sz w:val="28"/>
          <w:szCs w:val="28"/>
        </w:rPr>
        <w:t>2012 г.</w:t>
      </w:r>
    </w:p>
    <w:p w:rsidR="003775BC" w:rsidRDefault="003775BC" w:rsidP="0018190B">
      <w:pPr>
        <w:pStyle w:val="NoSpacing"/>
        <w:rPr>
          <w:b/>
          <w:bCs/>
          <w:sz w:val="28"/>
          <w:szCs w:val="28"/>
        </w:rPr>
      </w:pPr>
    </w:p>
    <w:p w:rsidR="003775BC" w:rsidRPr="0018190B" w:rsidRDefault="003775BC" w:rsidP="0018190B">
      <w:pPr>
        <w:pStyle w:val="NoSpacing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Программа спецкурса </w:t>
      </w:r>
      <w:r w:rsidRPr="0018190B">
        <w:rPr>
          <w:b/>
          <w:bCs/>
          <w:sz w:val="28"/>
          <w:szCs w:val="28"/>
        </w:rPr>
        <w:t xml:space="preserve"> "Студия творческого самовыражения" </w:t>
      </w:r>
    </w:p>
    <w:p w:rsidR="003775BC" w:rsidRPr="0018190B" w:rsidRDefault="003775BC" w:rsidP="0018190B">
      <w:pPr>
        <w:pStyle w:val="NoSpacing"/>
        <w:rPr>
          <w:sz w:val="28"/>
          <w:szCs w:val="28"/>
        </w:rPr>
      </w:pPr>
    </w:p>
    <w:p w:rsidR="003775BC" w:rsidRPr="0018190B" w:rsidRDefault="003775BC" w:rsidP="0018190B">
      <w:pPr>
        <w:pStyle w:val="NoSpacing"/>
        <w:rPr>
          <w:b/>
          <w:bCs/>
          <w:sz w:val="28"/>
          <w:szCs w:val="28"/>
        </w:rPr>
      </w:pPr>
      <w:r w:rsidRPr="0018190B">
        <w:rPr>
          <w:b/>
          <w:bCs/>
          <w:sz w:val="28"/>
          <w:szCs w:val="28"/>
        </w:rPr>
        <w:t>Пояснительная записка</w:t>
      </w:r>
    </w:p>
    <w:p w:rsidR="003775BC" w:rsidRPr="0018190B" w:rsidRDefault="003775BC" w:rsidP="0018190B">
      <w:pPr>
        <w:pStyle w:val="NoSpacing"/>
        <w:rPr>
          <w:sz w:val="28"/>
          <w:szCs w:val="28"/>
        </w:rPr>
      </w:pPr>
    </w:p>
    <w:p w:rsidR="003775BC" w:rsidRPr="0018190B" w:rsidRDefault="003775BC" w:rsidP="0016599B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Программа составлена на основе авторской программы Галеевой Н.И., утверждённой Депортаментом  образования г. Москва, 2009г.</w:t>
      </w:r>
      <w:r w:rsidRPr="0018190B">
        <w:rPr>
          <w:sz w:val="28"/>
          <w:szCs w:val="28"/>
        </w:rPr>
        <w:t xml:space="preserve"> </w:t>
      </w:r>
    </w:p>
    <w:p w:rsidR="003775BC" w:rsidRPr="0018190B" w:rsidRDefault="003775BC" w:rsidP="0018190B">
      <w:pPr>
        <w:pStyle w:val="NoSpacing"/>
        <w:rPr>
          <w:sz w:val="28"/>
          <w:szCs w:val="28"/>
        </w:rPr>
      </w:pPr>
      <w:r w:rsidRPr="0018190B">
        <w:rPr>
          <w:sz w:val="28"/>
          <w:szCs w:val="28"/>
        </w:rPr>
        <w:t>В соответствии с Концепцией модернизации российского образования на период до 2010 года, перед школой ставится задача предпрофильной подготовки учащихся, направленная на их самоопределение. Для реализации профориентированной функции по художественно-эстетическому направлению гуманитарного профиля предлагается элективный курс для выпускников  «Студия творческого самовыражения».</w:t>
      </w:r>
    </w:p>
    <w:p w:rsidR="003775BC" w:rsidRPr="0018190B" w:rsidRDefault="003775BC" w:rsidP="0018190B">
      <w:pPr>
        <w:pStyle w:val="NoSpacing"/>
        <w:rPr>
          <w:sz w:val="28"/>
          <w:szCs w:val="28"/>
        </w:rPr>
      </w:pPr>
    </w:p>
    <w:p w:rsidR="003775BC" w:rsidRPr="0018190B" w:rsidRDefault="003775BC" w:rsidP="0018190B">
      <w:pPr>
        <w:pStyle w:val="NoSpacing"/>
        <w:rPr>
          <w:sz w:val="28"/>
          <w:szCs w:val="28"/>
        </w:rPr>
      </w:pPr>
      <w:r w:rsidRPr="0018190B">
        <w:rPr>
          <w:sz w:val="28"/>
          <w:szCs w:val="28"/>
        </w:rPr>
        <w:t>Кроме развития личности, школа должна формировать у учащихся:</w:t>
      </w:r>
    </w:p>
    <w:p w:rsidR="003775BC" w:rsidRPr="0018190B" w:rsidRDefault="003775BC" w:rsidP="0018190B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-</w:t>
      </w:r>
      <w:r w:rsidRPr="0018190B">
        <w:rPr>
          <w:sz w:val="28"/>
          <w:szCs w:val="28"/>
        </w:rPr>
        <w:t>целостную картину окружающего мира,</w:t>
      </w:r>
    </w:p>
    <w:p w:rsidR="003775BC" w:rsidRPr="0018190B" w:rsidRDefault="003775BC" w:rsidP="0018190B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-</w:t>
      </w:r>
      <w:r w:rsidRPr="0018190B">
        <w:rPr>
          <w:sz w:val="28"/>
          <w:szCs w:val="28"/>
        </w:rPr>
        <w:t>давать знания о месте человека в этом мире, способах его деятельности в нем,</w:t>
      </w:r>
    </w:p>
    <w:p w:rsidR="003775BC" w:rsidRPr="0018190B" w:rsidRDefault="003775BC" w:rsidP="0018190B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-</w:t>
      </w:r>
      <w:r w:rsidRPr="0018190B">
        <w:rPr>
          <w:sz w:val="28"/>
          <w:szCs w:val="28"/>
        </w:rPr>
        <w:t xml:space="preserve">коммуникативную, духовно-нравственную и этическую образованность, </w:t>
      </w:r>
    </w:p>
    <w:p w:rsidR="003775BC" w:rsidRPr="0018190B" w:rsidRDefault="003775BC" w:rsidP="0018190B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-</w:t>
      </w:r>
      <w:r w:rsidRPr="0018190B">
        <w:rPr>
          <w:sz w:val="28"/>
          <w:szCs w:val="28"/>
        </w:rPr>
        <w:t>зрелость в выборе дальнейшего способа получения образования и профессии.</w:t>
      </w:r>
    </w:p>
    <w:p w:rsidR="003775BC" w:rsidRPr="0018190B" w:rsidRDefault="003775BC" w:rsidP="0018190B">
      <w:pPr>
        <w:pStyle w:val="NoSpacing"/>
        <w:rPr>
          <w:sz w:val="28"/>
          <w:szCs w:val="28"/>
        </w:rPr>
      </w:pPr>
    </w:p>
    <w:p w:rsidR="003775BC" w:rsidRPr="0018190B" w:rsidRDefault="003775BC" w:rsidP="0018190B">
      <w:pPr>
        <w:pStyle w:val="NoSpacing"/>
        <w:rPr>
          <w:sz w:val="28"/>
          <w:szCs w:val="28"/>
        </w:rPr>
      </w:pPr>
      <w:r w:rsidRPr="0018190B">
        <w:rPr>
          <w:sz w:val="28"/>
          <w:szCs w:val="28"/>
        </w:rPr>
        <w:t>Элективный курс «Студия творческого самовыражения» рекомендуется для учащихся 11 кл</w:t>
      </w:r>
      <w:r>
        <w:rPr>
          <w:sz w:val="28"/>
          <w:szCs w:val="28"/>
        </w:rPr>
        <w:t xml:space="preserve">ассов в качестве </w:t>
      </w:r>
      <w:r w:rsidRPr="0018190B">
        <w:rPr>
          <w:sz w:val="28"/>
          <w:szCs w:val="28"/>
        </w:rPr>
        <w:t xml:space="preserve"> обучения  художественно-эстетического направления гуманитарного профиля в сфере узких специальностей: кино, </w:t>
      </w:r>
      <w:r>
        <w:rPr>
          <w:sz w:val="28"/>
          <w:szCs w:val="28"/>
        </w:rPr>
        <w:t>музыки, сценическому мастерству,</w:t>
      </w:r>
      <w:r w:rsidRPr="0018190B">
        <w:rPr>
          <w:sz w:val="28"/>
          <w:szCs w:val="28"/>
        </w:rPr>
        <w:t>компьютерной графики, фотографии. Курс рассчитан для подростков 16-18 лет (11кл.). Состоит из 34 занятий. Занятия включают в себя  лекции,  беседы, пр</w:t>
      </w:r>
      <w:r>
        <w:rPr>
          <w:sz w:val="28"/>
          <w:szCs w:val="28"/>
        </w:rPr>
        <w:t>актикум.  Занятие продолжается 1 академический час</w:t>
      </w:r>
      <w:r w:rsidRPr="0018190B">
        <w:rPr>
          <w:sz w:val="28"/>
          <w:szCs w:val="28"/>
        </w:rPr>
        <w:t>. Условия проведения: О</w:t>
      </w:r>
      <w:r>
        <w:rPr>
          <w:sz w:val="28"/>
          <w:szCs w:val="28"/>
        </w:rPr>
        <w:t>птимальное количество детей до 12</w:t>
      </w:r>
      <w:r w:rsidRPr="0018190B">
        <w:rPr>
          <w:sz w:val="28"/>
          <w:szCs w:val="28"/>
        </w:rPr>
        <w:t xml:space="preserve"> человек. </w:t>
      </w:r>
    </w:p>
    <w:p w:rsidR="003775BC" w:rsidRPr="0018190B" w:rsidRDefault="003775BC" w:rsidP="0018190B">
      <w:pPr>
        <w:pStyle w:val="NoSpacing"/>
        <w:rPr>
          <w:sz w:val="28"/>
          <w:szCs w:val="28"/>
        </w:rPr>
      </w:pPr>
    </w:p>
    <w:p w:rsidR="003775BC" w:rsidRPr="0018190B" w:rsidRDefault="003775BC" w:rsidP="0018190B">
      <w:pPr>
        <w:pStyle w:val="NoSpacing"/>
        <w:rPr>
          <w:b/>
          <w:bCs/>
          <w:sz w:val="28"/>
          <w:szCs w:val="28"/>
        </w:rPr>
      </w:pPr>
      <w:r w:rsidRPr="0018190B">
        <w:rPr>
          <w:b/>
          <w:bCs/>
          <w:sz w:val="28"/>
          <w:szCs w:val="28"/>
        </w:rPr>
        <w:t>Особенности курса «Студия творческого самовыражения»</w:t>
      </w:r>
    </w:p>
    <w:p w:rsidR="003775BC" w:rsidRPr="0018190B" w:rsidRDefault="003775BC" w:rsidP="0018190B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18190B">
        <w:rPr>
          <w:sz w:val="28"/>
          <w:szCs w:val="28"/>
        </w:rPr>
        <w:t>раскрывает содержание тем, не входящих в учебную программу профильного обучения;</w:t>
      </w:r>
    </w:p>
    <w:p w:rsidR="003775BC" w:rsidRPr="0018190B" w:rsidRDefault="003775BC" w:rsidP="0018190B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18190B">
        <w:rPr>
          <w:sz w:val="28"/>
          <w:szCs w:val="28"/>
        </w:rPr>
        <w:t>носит прикладной характер и способствует переносу теоретических знаний в деятельностную сферу;</w:t>
      </w:r>
    </w:p>
    <w:p w:rsidR="003775BC" w:rsidRPr="0018190B" w:rsidRDefault="003775BC" w:rsidP="0018190B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18190B">
        <w:rPr>
          <w:sz w:val="28"/>
          <w:szCs w:val="28"/>
        </w:rPr>
        <w:t>помогает учащимся изучить методы познания, расширить кругозор и формировать мировоззрение учащихся;</w:t>
      </w:r>
    </w:p>
    <w:p w:rsidR="003775BC" w:rsidRPr="0018190B" w:rsidRDefault="003775BC" w:rsidP="0018190B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18190B">
        <w:rPr>
          <w:sz w:val="28"/>
          <w:szCs w:val="28"/>
        </w:rPr>
        <w:t>содержит сведения по истории предметов МХК, музыки, психологии  и персоналии;</w:t>
      </w:r>
    </w:p>
    <w:p w:rsidR="003775BC" w:rsidRPr="0018190B" w:rsidRDefault="003775BC" w:rsidP="0018190B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18190B">
        <w:rPr>
          <w:sz w:val="28"/>
          <w:szCs w:val="28"/>
        </w:rPr>
        <w:t>ориентированные на интеграцию знаний учащихся о человеке, обществе, природе</w:t>
      </w:r>
    </w:p>
    <w:p w:rsidR="003775BC" w:rsidRPr="0018190B" w:rsidRDefault="003775BC" w:rsidP="0018190B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18190B">
        <w:rPr>
          <w:sz w:val="28"/>
          <w:szCs w:val="28"/>
        </w:rPr>
        <w:t>способствуют синтезу знаний по ряду предметов и способам их применения в различных профессиональных сферах;</w:t>
      </w:r>
    </w:p>
    <w:p w:rsidR="003775BC" w:rsidRPr="0018190B" w:rsidRDefault="003775BC" w:rsidP="0018190B">
      <w:pPr>
        <w:pStyle w:val="NoSpacing"/>
        <w:rPr>
          <w:sz w:val="28"/>
          <w:szCs w:val="28"/>
        </w:rPr>
      </w:pPr>
    </w:p>
    <w:p w:rsidR="003775BC" w:rsidRPr="0018190B" w:rsidRDefault="003775BC" w:rsidP="0018190B">
      <w:pPr>
        <w:pStyle w:val="NoSpacing"/>
        <w:rPr>
          <w:b/>
          <w:bCs/>
          <w:sz w:val="28"/>
          <w:szCs w:val="28"/>
        </w:rPr>
      </w:pPr>
      <w:r w:rsidRPr="0018190B">
        <w:rPr>
          <w:b/>
          <w:bCs/>
          <w:sz w:val="28"/>
          <w:szCs w:val="28"/>
        </w:rPr>
        <w:t>Цель и задачи элективного курса</w:t>
      </w:r>
    </w:p>
    <w:p w:rsidR="003775BC" w:rsidRPr="0018190B" w:rsidRDefault="003775BC" w:rsidP="0018190B">
      <w:pPr>
        <w:pStyle w:val="NoSpacing"/>
        <w:rPr>
          <w:sz w:val="28"/>
          <w:szCs w:val="28"/>
        </w:rPr>
      </w:pPr>
      <w:r w:rsidRPr="0018190B">
        <w:rPr>
          <w:sz w:val="28"/>
          <w:szCs w:val="28"/>
        </w:rPr>
        <w:t>познакомить учащихся с методами творческого самовыражения;</w:t>
      </w:r>
    </w:p>
    <w:p w:rsidR="003775BC" w:rsidRPr="0018190B" w:rsidRDefault="003775BC" w:rsidP="0018190B">
      <w:pPr>
        <w:pStyle w:val="NoSpacing"/>
        <w:rPr>
          <w:sz w:val="28"/>
          <w:szCs w:val="28"/>
        </w:rPr>
      </w:pPr>
      <w:r w:rsidRPr="0018190B">
        <w:rPr>
          <w:sz w:val="28"/>
          <w:szCs w:val="28"/>
        </w:rPr>
        <w:t xml:space="preserve">помощь в определении своих познавательных интересов, формировать  осознанный выбор профессии; </w:t>
      </w:r>
    </w:p>
    <w:p w:rsidR="003775BC" w:rsidRPr="0018190B" w:rsidRDefault="003775BC" w:rsidP="0018190B">
      <w:pPr>
        <w:pStyle w:val="NoSpacing"/>
        <w:rPr>
          <w:sz w:val="28"/>
          <w:szCs w:val="28"/>
        </w:rPr>
      </w:pPr>
      <w:r w:rsidRPr="0018190B">
        <w:rPr>
          <w:sz w:val="28"/>
          <w:szCs w:val="28"/>
        </w:rPr>
        <w:t>способность формировать у учащихся собственное отношение к жизни на основе ее эмоционально-образного познания;</w:t>
      </w:r>
    </w:p>
    <w:p w:rsidR="003775BC" w:rsidRPr="0018190B" w:rsidRDefault="003775BC" w:rsidP="0018190B">
      <w:pPr>
        <w:pStyle w:val="NoSpacing"/>
        <w:rPr>
          <w:sz w:val="28"/>
          <w:szCs w:val="28"/>
        </w:rPr>
      </w:pPr>
      <w:r w:rsidRPr="0018190B">
        <w:rPr>
          <w:sz w:val="28"/>
          <w:szCs w:val="28"/>
        </w:rPr>
        <w:t>способствовать общекультурному развитию личности и ее социализации;</w:t>
      </w:r>
    </w:p>
    <w:p w:rsidR="003775BC" w:rsidRPr="0018190B" w:rsidRDefault="003775BC" w:rsidP="0018190B">
      <w:pPr>
        <w:pStyle w:val="NoSpacing"/>
        <w:rPr>
          <w:sz w:val="28"/>
          <w:szCs w:val="28"/>
        </w:rPr>
      </w:pPr>
      <w:r w:rsidRPr="0018190B">
        <w:rPr>
          <w:sz w:val="28"/>
          <w:szCs w:val="28"/>
        </w:rPr>
        <w:t xml:space="preserve">помощь в ориентации в мире современных профессий;  </w:t>
      </w:r>
    </w:p>
    <w:p w:rsidR="003775BC" w:rsidRPr="0018190B" w:rsidRDefault="003775BC" w:rsidP="0018190B">
      <w:pPr>
        <w:pStyle w:val="NoSpacing"/>
        <w:rPr>
          <w:sz w:val="28"/>
          <w:szCs w:val="28"/>
        </w:rPr>
      </w:pPr>
      <w:r w:rsidRPr="0018190B">
        <w:rPr>
          <w:sz w:val="28"/>
          <w:szCs w:val="28"/>
        </w:rPr>
        <w:t xml:space="preserve">ознакомление учащихся со спецификой видов деятельности наиболее распространенных профессий;  </w:t>
      </w:r>
    </w:p>
    <w:p w:rsidR="003775BC" w:rsidRPr="0018190B" w:rsidRDefault="003775BC" w:rsidP="0018190B">
      <w:pPr>
        <w:pStyle w:val="NoSpacing"/>
        <w:rPr>
          <w:sz w:val="28"/>
          <w:szCs w:val="28"/>
        </w:rPr>
      </w:pPr>
      <w:r w:rsidRPr="0018190B">
        <w:rPr>
          <w:sz w:val="28"/>
          <w:szCs w:val="28"/>
        </w:rPr>
        <w:t>владение техническими средствами  (звуковоспроизводящая и аудиовизуальная техника);</w:t>
      </w:r>
    </w:p>
    <w:p w:rsidR="003775BC" w:rsidRPr="0018190B" w:rsidRDefault="003775BC" w:rsidP="0018190B">
      <w:pPr>
        <w:pStyle w:val="NoSpacing"/>
        <w:rPr>
          <w:sz w:val="28"/>
          <w:szCs w:val="28"/>
        </w:rPr>
      </w:pPr>
      <w:r w:rsidRPr="0018190B">
        <w:rPr>
          <w:sz w:val="28"/>
          <w:szCs w:val="28"/>
        </w:rPr>
        <w:t>умение создавать графические,   оформительские, дизайнерские композиции с использованием различных техник, приемов, средств творческого самовыражения;</w:t>
      </w:r>
    </w:p>
    <w:p w:rsidR="003775BC" w:rsidRPr="0018190B" w:rsidRDefault="003775BC" w:rsidP="0018190B">
      <w:pPr>
        <w:pStyle w:val="NoSpacing"/>
        <w:rPr>
          <w:sz w:val="28"/>
          <w:szCs w:val="28"/>
        </w:rPr>
      </w:pPr>
      <w:r w:rsidRPr="0018190B">
        <w:rPr>
          <w:sz w:val="28"/>
          <w:szCs w:val="28"/>
        </w:rPr>
        <w:t xml:space="preserve">создание условий для повышения общекультурного уровня как необходимого условия успешной самореализации в любой профессии.  </w:t>
      </w:r>
    </w:p>
    <w:p w:rsidR="003775BC" w:rsidRPr="0018190B" w:rsidRDefault="003775BC" w:rsidP="0018190B">
      <w:pPr>
        <w:pStyle w:val="NoSpacing"/>
        <w:rPr>
          <w:sz w:val="28"/>
          <w:szCs w:val="28"/>
        </w:rPr>
      </w:pPr>
    </w:p>
    <w:p w:rsidR="003775BC" w:rsidRPr="0018190B" w:rsidRDefault="003775BC" w:rsidP="0018190B">
      <w:pPr>
        <w:pStyle w:val="NoSpacing"/>
        <w:rPr>
          <w:b/>
          <w:bCs/>
          <w:sz w:val="28"/>
          <w:szCs w:val="28"/>
        </w:rPr>
      </w:pPr>
      <w:r w:rsidRPr="0018190B">
        <w:rPr>
          <w:b/>
          <w:bCs/>
          <w:sz w:val="28"/>
          <w:szCs w:val="28"/>
        </w:rPr>
        <w:t>Функции элективного курса «Студия творческого самовыражения»</w:t>
      </w:r>
    </w:p>
    <w:p w:rsidR="003775BC" w:rsidRPr="0018190B" w:rsidRDefault="003775BC" w:rsidP="0018190B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18190B">
        <w:rPr>
          <w:sz w:val="28"/>
          <w:szCs w:val="28"/>
        </w:rPr>
        <w:t xml:space="preserve">дополнение и расширение содержания предметов МХК, музыки и психологии;   </w:t>
      </w:r>
    </w:p>
    <w:p w:rsidR="003775BC" w:rsidRPr="0018190B" w:rsidRDefault="003775BC" w:rsidP="0018190B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18190B">
        <w:rPr>
          <w:sz w:val="28"/>
          <w:szCs w:val="28"/>
        </w:rPr>
        <w:t>удовлетворение познавательных интересов учащихся вне рамок выбранного профиля;</w:t>
      </w:r>
    </w:p>
    <w:p w:rsidR="003775BC" w:rsidRPr="0018190B" w:rsidRDefault="003775BC" w:rsidP="0018190B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18190B">
        <w:rPr>
          <w:sz w:val="28"/>
          <w:szCs w:val="28"/>
        </w:rPr>
        <w:t>способствовать формированию умений и способов практической деятельности;</w:t>
      </w:r>
    </w:p>
    <w:p w:rsidR="003775BC" w:rsidRPr="0018190B" w:rsidRDefault="003775BC" w:rsidP="0018190B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18190B">
        <w:rPr>
          <w:sz w:val="28"/>
          <w:szCs w:val="28"/>
        </w:rPr>
        <w:t>предоставление возможности приобретения знаний и умений, востребованные на рынке труда.</w:t>
      </w:r>
    </w:p>
    <w:p w:rsidR="003775BC" w:rsidRPr="0018190B" w:rsidRDefault="003775BC" w:rsidP="0018190B">
      <w:pPr>
        <w:pStyle w:val="NoSpacing"/>
        <w:rPr>
          <w:sz w:val="28"/>
          <w:szCs w:val="28"/>
        </w:rPr>
      </w:pPr>
      <w:r w:rsidRPr="0018190B">
        <w:rPr>
          <w:sz w:val="28"/>
          <w:szCs w:val="28"/>
        </w:rPr>
        <w:t>Содержание элективного курса реализуется по принципам последовательности и системности. Оно включает несколько  разделов: «Человек в искусстве»,  «Характеры в искусстве и жизни» «Искусство и жизнь», «Специфика создания характерного образа средствами фотографии и кино», «Методы творческого самовыражения».</w:t>
      </w:r>
    </w:p>
    <w:p w:rsidR="003775BC" w:rsidRPr="0018190B" w:rsidRDefault="003775BC" w:rsidP="0018190B">
      <w:pPr>
        <w:pStyle w:val="NoSpacing"/>
        <w:rPr>
          <w:sz w:val="28"/>
          <w:szCs w:val="28"/>
        </w:rPr>
      </w:pPr>
    </w:p>
    <w:p w:rsidR="003775BC" w:rsidRPr="006D1E8C" w:rsidRDefault="003775BC" w:rsidP="0018190B">
      <w:pPr>
        <w:pStyle w:val="NoSpacing"/>
        <w:rPr>
          <w:b/>
          <w:bCs/>
          <w:sz w:val="28"/>
          <w:szCs w:val="28"/>
        </w:rPr>
      </w:pPr>
      <w:r w:rsidRPr="0018190B">
        <w:rPr>
          <w:sz w:val="28"/>
          <w:szCs w:val="28"/>
        </w:rPr>
        <w:t xml:space="preserve">Предполагается, что выпускники получат опыт эмоционально-ценностного восприятия произведений искусства, опыт самовыражения через творчество </w:t>
      </w:r>
      <w:r w:rsidRPr="006D1E8C">
        <w:rPr>
          <w:b/>
          <w:bCs/>
          <w:sz w:val="28"/>
          <w:szCs w:val="28"/>
        </w:rPr>
        <w:t xml:space="preserve">и  художественно-творческую деятельность, собственные впечатления от творческой  деятельности.  </w:t>
      </w:r>
    </w:p>
    <w:p w:rsidR="003775BC" w:rsidRPr="006D1E8C" w:rsidRDefault="003775BC" w:rsidP="0018190B">
      <w:pPr>
        <w:pStyle w:val="NoSpacing"/>
        <w:rPr>
          <w:b/>
          <w:bCs/>
          <w:sz w:val="28"/>
          <w:szCs w:val="28"/>
        </w:rPr>
      </w:pPr>
    </w:p>
    <w:p w:rsidR="003775BC" w:rsidRPr="006D1E8C" w:rsidRDefault="003775BC" w:rsidP="0018190B">
      <w:pPr>
        <w:pStyle w:val="NoSpacing"/>
        <w:rPr>
          <w:b/>
          <w:bCs/>
          <w:sz w:val="28"/>
          <w:szCs w:val="28"/>
        </w:rPr>
      </w:pPr>
    </w:p>
    <w:p w:rsidR="003775BC" w:rsidRPr="006D1E8C" w:rsidRDefault="003775BC" w:rsidP="0018190B">
      <w:pPr>
        <w:pStyle w:val="NoSpacing"/>
        <w:rPr>
          <w:b/>
          <w:bCs/>
          <w:sz w:val="28"/>
          <w:szCs w:val="28"/>
        </w:rPr>
      </w:pPr>
      <w:r w:rsidRPr="006D1E8C">
        <w:rPr>
          <w:b/>
          <w:bCs/>
          <w:sz w:val="28"/>
          <w:szCs w:val="28"/>
        </w:rPr>
        <w:t>Содержание  курса «Студия творческого самовыражения»</w:t>
      </w:r>
    </w:p>
    <w:p w:rsidR="003775BC" w:rsidRPr="006D1E8C" w:rsidRDefault="003775BC" w:rsidP="0018190B">
      <w:pPr>
        <w:pStyle w:val="NoSpacing"/>
        <w:rPr>
          <w:b/>
          <w:bCs/>
          <w:sz w:val="28"/>
          <w:szCs w:val="28"/>
        </w:rPr>
      </w:pPr>
    </w:p>
    <w:p w:rsidR="003775BC" w:rsidRPr="006D1E8C" w:rsidRDefault="003775BC" w:rsidP="0018190B">
      <w:pPr>
        <w:pStyle w:val="NoSpacing"/>
        <w:rPr>
          <w:b/>
          <w:bCs/>
          <w:sz w:val="28"/>
          <w:szCs w:val="28"/>
        </w:rPr>
      </w:pPr>
      <w:r w:rsidRPr="006D1E8C">
        <w:rPr>
          <w:b/>
          <w:bCs/>
          <w:sz w:val="28"/>
          <w:szCs w:val="28"/>
        </w:rPr>
        <w:t>Тема 1. Человек в искусстве</w:t>
      </w:r>
    </w:p>
    <w:p w:rsidR="003775BC" w:rsidRPr="006D1E8C" w:rsidRDefault="003775BC" w:rsidP="0018190B">
      <w:pPr>
        <w:pStyle w:val="NoSpacing"/>
        <w:rPr>
          <w:b/>
          <w:bCs/>
          <w:sz w:val="28"/>
          <w:szCs w:val="28"/>
        </w:rPr>
      </w:pPr>
    </w:p>
    <w:p w:rsidR="003775BC" w:rsidRPr="006D1E8C" w:rsidRDefault="003775BC" w:rsidP="0018190B">
      <w:pPr>
        <w:pStyle w:val="NoSpacing"/>
        <w:rPr>
          <w:b/>
          <w:bCs/>
          <w:sz w:val="28"/>
          <w:szCs w:val="28"/>
        </w:rPr>
      </w:pPr>
      <w:r w:rsidRPr="006D1E8C">
        <w:rPr>
          <w:b/>
          <w:bCs/>
          <w:sz w:val="28"/>
          <w:szCs w:val="28"/>
        </w:rPr>
        <w:t>Человек в мире искусства.</w:t>
      </w:r>
    </w:p>
    <w:p w:rsidR="003775BC" w:rsidRPr="006D1E8C" w:rsidRDefault="003775BC" w:rsidP="0018190B">
      <w:pPr>
        <w:pStyle w:val="NoSpacing"/>
        <w:rPr>
          <w:b/>
          <w:bCs/>
          <w:sz w:val="28"/>
          <w:szCs w:val="28"/>
        </w:rPr>
      </w:pPr>
    </w:p>
    <w:p w:rsidR="003775BC" w:rsidRPr="006D1E8C" w:rsidRDefault="003775BC" w:rsidP="0018190B">
      <w:pPr>
        <w:pStyle w:val="NoSpacing"/>
        <w:rPr>
          <w:b/>
          <w:bCs/>
          <w:sz w:val="28"/>
          <w:szCs w:val="28"/>
        </w:rPr>
      </w:pPr>
      <w:r w:rsidRPr="006D1E8C">
        <w:rPr>
          <w:b/>
          <w:bCs/>
          <w:sz w:val="28"/>
          <w:szCs w:val="28"/>
        </w:rPr>
        <w:t xml:space="preserve">Роль искусств а в жизни людей. </w:t>
      </w:r>
    </w:p>
    <w:p w:rsidR="003775BC" w:rsidRPr="006D1E8C" w:rsidRDefault="003775BC" w:rsidP="0018190B">
      <w:pPr>
        <w:pStyle w:val="NoSpacing"/>
        <w:rPr>
          <w:b/>
          <w:bCs/>
          <w:sz w:val="28"/>
          <w:szCs w:val="28"/>
        </w:rPr>
      </w:pPr>
    </w:p>
    <w:p w:rsidR="003775BC" w:rsidRPr="006D1E8C" w:rsidRDefault="003775BC" w:rsidP="0018190B">
      <w:pPr>
        <w:pStyle w:val="NoSpacing"/>
        <w:rPr>
          <w:b/>
          <w:bCs/>
          <w:sz w:val="28"/>
          <w:szCs w:val="28"/>
        </w:rPr>
      </w:pPr>
      <w:r w:rsidRPr="006D1E8C">
        <w:rPr>
          <w:b/>
          <w:bCs/>
          <w:sz w:val="28"/>
          <w:szCs w:val="28"/>
        </w:rPr>
        <w:t>Особенности восприятия искусства.</w:t>
      </w:r>
    </w:p>
    <w:p w:rsidR="003775BC" w:rsidRPr="006D1E8C" w:rsidRDefault="003775BC" w:rsidP="0018190B">
      <w:pPr>
        <w:pStyle w:val="NoSpacing"/>
        <w:rPr>
          <w:b/>
          <w:bCs/>
          <w:sz w:val="28"/>
          <w:szCs w:val="28"/>
        </w:rPr>
      </w:pPr>
    </w:p>
    <w:p w:rsidR="003775BC" w:rsidRPr="006D1E8C" w:rsidRDefault="003775BC" w:rsidP="0018190B">
      <w:pPr>
        <w:pStyle w:val="NoSpacing"/>
        <w:rPr>
          <w:b/>
          <w:bCs/>
          <w:sz w:val="28"/>
          <w:szCs w:val="28"/>
        </w:rPr>
      </w:pPr>
      <w:r w:rsidRPr="006D1E8C">
        <w:rPr>
          <w:b/>
          <w:bCs/>
          <w:sz w:val="28"/>
          <w:szCs w:val="28"/>
        </w:rPr>
        <w:t xml:space="preserve">Творческая деятельность. </w:t>
      </w:r>
    </w:p>
    <w:p w:rsidR="003775BC" w:rsidRPr="006D1E8C" w:rsidRDefault="003775BC" w:rsidP="0018190B">
      <w:pPr>
        <w:pStyle w:val="NoSpacing"/>
        <w:rPr>
          <w:b/>
          <w:bCs/>
          <w:sz w:val="28"/>
          <w:szCs w:val="28"/>
        </w:rPr>
      </w:pPr>
    </w:p>
    <w:p w:rsidR="003775BC" w:rsidRPr="006D1E8C" w:rsidRDefault="003775BC" w:rsidP="0018190B">
      <w:pPr>
        <w:pStyle w:val="NoSpacing"/>
        <w:rPr>
          <w:b/>
          <w:bCs/>
          <w:sz w:val="28"/>
          <w:szCs w:val="28"/>
        </w:rPr>
      </w:pPr>
      <w:r w:rsidRPr="006D1E8C">
        <w:rPr>
          <w:b/>
          <w:bCs/>
          <w:sz w:val="28"/>
          <w:szCs w:val="28"/>
        </w:rPr>
        <w:t>Полифункциональность искусства.</w:t>
      </w:r>
    </w:p>
    <w:p w:rsidR="003775BC" w:rsidRPr="006D1E8C" w:rsidRDefault="003775BC" w:rsidP="0018190B">
      <w:pPr>
        <w:pStyle w:val="NoSpacing"/>
        <w:rPr>
          <w:b/>
          <w:bCs/>
          <w:sz w:val="28"/>
          <w:szCs w:val="28"/>
        </w:rPr>
      </w:pPr>
    </w:p>
    <w:p w:rsidR="003775BC" w:rsidRPr="006D1E8C" w:rsidRDefault="003775BC" w:rsidP="0018190B">
      <w:pPr>
        <w:pStyle w:val="NoSpacing"/>
        <w:rPr>
          <w:b/>
          <w:bCs/>
          <w:sz w:val="28"/>
          <w:szCs w:val="28"/>
        </w:rPr>
      </w:pPr>
      <w:r w:rsidRPr="006D1E8C">
        <w:rPr>
          <w:b/>
          <w:bCs/>
          <w:sz w:val="28"/>
          <w:szCs w:val="28"/>
        </w:rPr>
        <w:t>Искусство как механизм развития культурного человека и общества.</w:t>
      </w:r>
    </w:p>
    <w:p w:rsidR="003775BC" w:rsidRPr="006D1E8C" w:rsidRDefault="003775BC" w:rsidP="0018190B">
      <w:pPr>
        <w:pStyle w:val="NoSpacing"/>
        <w:rPr>
          <w:b/>
          <w:bCs/>
          <w:sz w:val="28"/>
          <w:szCs w:val="28"/>
        </w:rPr>
      </w:pPr>
    </w:p>
    <w:p w:rsidR="003775BC" w:rsidRPr="006D1E8C" w:rsidRDefault="003775BC" w:rsidP="0018190B">
      <w:pPr>
        <w:pStyle w:val="NoSpacing"/>
        <w:rPr>
          <w:b/>
          <w:bCs/>
          <w:sz w:val="28"/>
          <w:szCs w:val="28"/>
        </w:rPr>
      </w:pPr>
      <w:r w:rsidRPr="006D1E8C">
        <w:rPr>
          <w:b/>
          <w:bCs/>
          <w:sz w:val="28"/>
          <w:szCs w:val="28"/>
        </w:rPr>
        <w:t>Искусство как система образных языков (8часов)</w:t>
      </w:r>
    </w:p>
    <w:p w:rsidR="003775BC" w:rsidRPr="006D1E8C" w:rsidRDefault="003775BC" w:rsidP="0018190B">
      <w:pPr>
        <w:pStyle w:val="NoSpacing"/>
        <w:rPr>
          <w:b/>
          <w:bCs/>
          <w:sz w:val="28"/>
          <w:szCs w:val="28"/>
        </w:rPr>
      </w:pPr>
    </w:p>
    <w:p w:rsidR="003775BC" w:rsidRPr="006D1E8C" w:rsidRDefault="003775BC" w:rsidP="0018190B">
      <w:pPr>
        <w:pStyle w:val="NoSpacing"/>
        <w:rPr>
          <w:b/>
          <w:bCs/>
          <w:sz w:val="28"/>
          <w:szCs w:val="28"/>
        </w:rPr>
      </w:pPr>
      <w:r w:rsidRPr="006D1E8C">
        <w:rPr>
          <w:b/>
          <w:bCs/>
          <w:sz w:val="28"/>
          <w:szCs w:val="28"/>
        </w:rPr>
        <w:t>Тема 2. Искусство и жизнь</w:t>
      </w:r>
    </w:p>
    <w:p w:rsidR="003775BC" w:rsidRPr="006D1E8C" w:rsidRDefault="003775BC" w:rsidP="0018190B">
      <w:pPr>
        <w:pStyle w:val="NoSpacing"/>
        <w:rPr>
          <w:b/>
          <w:bCs/>
          <w:sz w:val="28"/>
          <w:szCs w:val="28"/>
        </w:rPr>
      </w:pPr>
    </w:p>
    <w:p w:rsidR="003775BC" w:rsidRPr="006D1E8C" w:rsidRDefault="003775BC" w:rsidP="0018190B">
      <w:pPr>
        <w:pStyle w:val="NoSpacing"/>
        <w:rPr>
          <w:b/>
          <w:bCs/>
          <w:sz w:val="28"/>
          <w:szCs w:val="28"/>
        </w:rPr>
      </w:pPr>
      <w:r w:rsidRPr="006D1E8C">
        <w:rPr>
          <w:b/>
          <w:bCs/>
          <w:sz w:val="28"/>
          <w:szCs w:val="28"/>
        </w:rPr>
        <w:t>Виды искусства. Специфика искусства.</w:t>
      </w:r>
    </w:p>
    <w:p w:rsidR="003775BC" w:rsidRPr="006D1E8C" w:rsidRDefault="003775BC" w:rsidP="0018190B">
      <w:pPr>
        <w:pStyle w:val="NoSpacing"/>
        <w:rPr>
          <w:b/>
          <w:bCs/>
          <w:sz w:val="28"/>
          <w:szCs w:val="28"/>
        </w:rPr>
      </w:pPr>
    </w:p>
    <w:p w:rsidR="003775BC" w:rsidRPr="006D1E8C" w:rsidRDefault="003775BC" w:rsidP="0018190B">
      <w:pPr>
        <w:pStyle w:val="NoSpacing"/>
        <w:rPr>
          <w:b/>
          <w:bCs/>
          <w:sz w:val="28"/>
          <w:szCs w:val="28"/>
        </w:rPr>
      </w:pPr>
      <w:r w:rsidRPr="006D1E8C">
        <w:rPr>
          <w:b/>
          <w:bCs/>
          <w:sz w:val="28"/>
          <w:szCs w:val="28"/>
        </w:rPr>
        <w:t>Взаимообусловленность искусства.</w:t>
      </w:r>
    </w:p>
    <w:p w:rsidR="003775BC" w:rsidRPr="006D1E8C" w:rsidRDefault="003775BC" w:rsidP="0018190B">
      <w:pPr>
        <w:pStyle w:val="NoSpacing"/>
        <w:rPr>
          <w:b/>
          <w:bCs/>
          <w:sz w:val="28"/>
          <w:szCs w:val="28"/>
        </w:rPr>
      </w:pPr>
    </w:p>
    <w:p w:rsidR="003775BC" w:rsidRPr="006D1E8C" w:rsidRDefault="003775BC" w:rsidP="0018190B">
      <w:pPr>
        <w:pStyle w:val="NoSpacing"/>
        <w:rPr>
          <w:b/>
          <w:bCs/>
          <w:sz w:val="28"/>
          <w:szCs w:val="28"/>
        </w:rPr>
      </w:pPr>
      <w:r w:rsidRPr="006D1E8C">
        <w:rPr>
          <w:b/>
          <w:bCs/>
          <w:sz w:val="28"/>
          <w:szCs w:val="28"/>
        </w:rPr>
        <w:t>Художественное восприятие.</w:t>
      </w:r>
    </w:p>
    <w:p w:rsidR="003775BC" w:rsidRPr="006D1E8C" w:rsidRDefault="003775BC" w:rsidP="0018190B">
      <w:pPr>
        <w:pStyle w:val="NoSpacing"/>
        <w:rPr>
          <w:b/>
          <w:bCs/>
          <w:sz w:val="28"/>
          <w:szCs w:val="28"/>
        </w:rPr>
      </w:pPr>
    </w:p>
    <w:p w:rsidR="003775BC" w:rsidRPr="006D1E8C" w:rsidRDefault="003775BC" w:rsidP="0018190B">
      <w:pPr>
        <w:pStyle w:val="NoSpacing"/>
        <w:rPr>
          <w:b/>
          <w:bCs/>
          <w:sz w:val="28"/>
          <w:szCs w:val="28"/>
        </w:rPr>
      </w:pPr>
      <w:r w:rsidRPr="006D1E8C">
        <w:rPr>
          <w:b/>
          <w:bCs/>
          <w:sz w:val="28"/>
          <w:szCs w:val="28"/>
        </w:rPr>
        <w:t>Художественное мышление.</w:t>
      </w:r>
    </w:p>
    <w:p w:rsidR="003775BC" w:rsidRPr="006D1E8C" w:rsidRDefault="003775BC" w:rsidP="0018190B">
      <w:pPr>
        <w:pStyle w:val="NoSpacing"/>
        <w:rPr>
          <w:b/>
          <w:bCs/>
          <w:sz w:val="28"/>
          <w:szCs w:val="28"/>
        </w:rPr>
      </w:pPr>
    </w:p>
    <w:p w:rsidR="003775BC" w:rsidRPr="006D1E8C" w:rsidRDefault="003775BC" w:rsidP="0018190B">
      <w:pPr>
        <w:pStyle w:val="NoSpacing"/>
        <w:rPr>
          <w:b/>
          <w:bCs/>
          <w:sz w:val="28"/>
          <w:szCs w:val="28"/>
        </w:rPr>
      </w:pPr>
      <w:r w:rsidRPr="006D1E8C">
        <w:rPr>
          <w:b/>
          <w:bCs/>
          <w:sz w:val="28"/>
          <w:szCs w:val="28"/>
        </w:rPr>
        <w:t>Роль произведение искусства в жизни человека и общества. (5 часов)</w:t>
      </w:r>
    </w:p>
    <w:p w:rsidR="003775BC" w:rsidRPr="006D1E8C" w:rsidRDefault="003775BC" w:rsidP="0018190B">
      <w:pPr>
        <w:pStyle w:val="NoSpacing"/>
        <w:rPr>
          <w:b/>
          <w:bCs/>
          <w:sz w:val="28"/>
          <w:szCs w:val="28"/>
        </w:rPr>
      </w:pPr>
    </w:p>
    <w:p w:rsidR="003775BC" w:rsidRPr="006D1E8C" w:rsidRDefault="003775BC" w:rsidP="0018190B">
      <w:pPr>
        <w:pStyle w:val="NoSpacing"/>
        <w:rPr>
          <w:b/>
          <w:bCs/>
          <w:sz w:val="28"/>
          <w:szCs w:val="28"/>
        </w:rPr>
      </w:pPr>
      <w:r w:rsidRPr="006D1E8C">
        <w:rPr>
          <w:b/>
          <w:bCs/>
          <w:sz w:val="28"/>
          <w:szCs w:val="28"/>
        </w:rPr>
        <w:t>Тема 3. Характеры в искусстве и жизни</w:t>
      </w:r>
    </w:p>
    <w:p w:rsidR="003775BC" w:rsidRPr="006D1E8C" w:rsidRDefault="003775BC" w:rsidP="0018190B">
      <w:pPr>
        <w:pStyle w:val="NoSpacing"/>
        <w:rPr>
          <w:b/>
          <w:bCs/>
          <w:sz w:val="28"/>
          <w:szCs w:val="28"/>
        </w:rPr>
      </w:pPr>
    </w:p>
    <w:p w:rsidR="003775BC" w:rsidRPr="006D1E8C" w:rsidRDefault="003775BC" w:rsidP="0018190B">
      <w:pPr>
        <w:pStyle w:val="NoSpacing"/>
        <w:rPr>
          <w:b/>
          <w:bCs/>
          <w:sz w:val="28"/>
          <w:szCs w:val="28"/>
        </w:rPr>
      </w:pPr>
      <w:r w:rsidRPr="006D1E8C">
        <w:rPr>
          <w:b/>
          <w:bCs/>
          <w:sz w:val="28"/>
          <w:szCs w:val="28"/>
        </w:rPr>
        <w:t>Существующие классификации типологии характеров.</w:t>
      </w:r>
    </w:p>
    <w:p w:rsidR="003775BC" w:rsidRPr="006D1E8C" w:rsidRDefault="003775BC" w:rsidP="0018190B">
      <w:pPr>
        <w:pStyle w:val="NoSpacing"/>
        <w:rPr>
          <w:b/>
          <w:bCs/>
          <w:sz w:val="28"/>
          <w:szCs w:val="28"/>
        </w:rPr>
      </w:pPr>
    </w:p>
    <w:p w:rsidR="003775BC" w:rsidRPr="006D1E8C" w:rsidRDefault="003775BC" w:rsidP="0018190B">
      <w:pPr>
        <w:pStyle w:val="NoSpacing"/>
        <w:rPr>
          <w:b/>
          <w:bCs/>
          <w:sz w:val="28"/>
          <w:szCs w:val="28"/>
        </w:rPr>
      </w:pPr>
      <w:r w:rsidRPr="006D1E8C">
        <w:rPr>
          <w:b/>
          <w:bCs/>
          <w:sz w:val="28"/>
          <w:szCs w:val="28"/>
        </w:rPr>
        <w:t>Классификация характеров М.Е. Бурно.</w:t>
      </w:r>
    </w:p>
    <w:p w:rsidR="003775BC" w:rsidRPr="006D1E8C" w:rsidRDefault="003775BC" w:rsidP="0018190B">
      <w:pPr>
        <w:pStyle w:val="NoSpacing"/>
        <w:rPr>
          <w:b/>
          <w:bCs/>
          <w:sz w:val="28"/>
          <w:szCs w:val="28"/>
        </w:rPr>
      </w:pPr>
    </w:p>
    <w:p w:rsidR="003775BC" w:rsidRPr="006D1E8C" w:rsidRDefault="003775BC" w:rsidP="0018190B">
      <w:pPr>
        <w:pStyle w:val="NoSpacing"/>
        <w:rPr>
          <w:b/>
          <w:bCs/>
          <w:sz w:val="28"/>
          <w:szCs w:val="28"/>
        </w:rPr>
      </w:pPr>
      <w:r w:rsidRPr="006D1E8C">
        <w:rPr>
          <w:b/>
          <w:bCs/>
          <w:sz w:val="28"/>
          <w:szCs w:val="28"/>
        </w:rPr>
        <w:t>Характеры в литературе.</w:t>
      </w:r>
    </w:p>
    <w:p w:rsidR="003775BC" w:rsidRPr="006D1E8C" w:rsidRDefault="003775BC" w:rsidP="0018190B">
      <w:pPr>
        <w:pStyle w:val="NoSpacing"/>
        <w:rPr>
          <w:b/>
          <w:bCs/>
          <w:sz w:val="28"/>
          <w:szCs w:val="28"/>
        </w:rPr>
      </w:pPr>
    </w:p>
    <w:p w:rsidR="003775BC" w:rsidRPr="006D1E8C" w:rsidRDefault="003775BC" w:rsidP="0018190B">
      <w:pPr>
        <w:pStyle w:val="NoSpacing"/>
        <w:rPr>
          <w:b/>
          <w:bCs/>
          <w:sz w:val="28"/>
          <w:szCs w:val="28"/>
        </w:rPr>
      </w:pPr>
      <w:r w:rsidRPr="006D1E8C">
        <w:rPr>
          <w:b/>
          <w:bCs/>
          <w:sz w:val="28"/>
          <w:szCs w:val="28"/>
        </w:rPr>
        <w:t>Характеры в живописи.</w:t>
      </w:r>
    </w:p>
    <w:p w:rsidR="003775BC" w:rsidRPr="006D1E8C" w:rsidRDefault="003775BC" w:rsidP="0018190B">
      <w:pPr>
        <w:pStyle w:val="NoSpacing"/>
        <w:rPr>
          <w:b/>
          <w:bCs/>
          <w:sz w:val="28"/>
          <w:szCs w:val="28"/>
        </w:rPr>
      </w:pPr>
    </w:p>
    <w:p w:rsidR="003775BC" w:rsidRPr="006D1E8C" w:rsidRDefault="003775BC" w:rsidP="0018190B">
      <w:pPr>
        <w:pStyle w:val="NoSpacing"/>
        <w:rPr>
          <w:b/>
          <w:bCs/>
          <w:sz w:val="28"/>
          <w:szCs w:val="28"/>
        </w:rPr>
      </w:pPr>
      <w:r w:rsidRPr="006D1E8C">
        <w:rPr>
          <w:b/>
          <w:bCs/>
          <w:sz w:val="28"/>
          <w:szCs w:val="28"/>
        </w:rPr>
        <w:t>Характеры в музыке.</w:t>
      </w:r>
    </w:p>
    <w:p w:rsidR="003775BC" w:rsidRPr="006D1E8C" w:rsidRDefault="003775BC" w:rsidP="0018190B">
      <w:pPr>
        <w:pStyle w:val="NoSpacing"/>
        <w:rPr>
          <w:b/>
          <w:bCs/>
          <w:sz w:val="28"/>
          <w:szCs w:val="28"/>
        </w:rPr>
      </w:pPr>
    </w:p>
    <w:p w:rsidR="003775BC" w:rsidRPr="006D1E8C" w:rsidRDefault="003775BC" w:rsidP="0018190B">
      <w:pPr>
        <w:pStyle w:val="NoSpacing"/>
        <w:rPr>
          <w:b/>
          <w:bCs/>
          <w:sz w:val="28"/>
          <w:szCs w:val="28"/>
        </w:rPr>
      </w:pPr>
      <w:r w:rsidRPr="006D1E8C">
        <w:rPr>
          <w:b/>
          <w:bCs/>
          <w:sz w:val="28"/>
          <w:szCs w:val="28"/>
        </w:rPr>
        <w:t>Характеры в кино-фотоискусстве.</w:t>
      </w:r>
    </w:p>
    <w:p w:rsidR="003775BC" w:rsidRPr="006D1E8C" w:rsidRDefault="003775BC" w:rsidP="0018190B">
      <w:pPr>
        <w:pStyle w:val="NoSpacing"/>
        <w:rPr>
          <w:b/>
          <w:bCs/>
          <w:sz w:val="28"/>
          <w:szCs w:val="28"/>
        </w:rPr>
      </w:pPr>
    </w:p>
    <w:p w:rsidR="003775BC" w:rsidRPr="006D1E8C" w:rsidRDefault="003775BC" w:rsidP="0018190B">
      <w:pPr>
        <w:pStyle w:val="NoSpacing"/>
        <w:rPr>
          <w:b/>
          <w:bCs/>
          <w:sz w:val="28"/>
          <w:szCs w:val="28"/>
        </w:rPr>
      </w:pPr>
      <w:r w:rsidRPr="006D1E8C">
        <w:rPr>
          <w:b/>
          <w:bCs/>
          <w:sz w:val="28"/>
          <w:szCs w:val="28"/>
        </w:rPr>
        <w:t xml:space="preserve">Художник и его творение. </w:t>
      </w:r>
    </w:p>
    <w:p w:rsidR="003775BC" w:rsidRPr="006D1E8C" w:rsidRDefault="003775BC" w:rsidP="0018190B">
      <w:pPr>
        <w:pStyle w:val="NoSpacing"/>
        <w:rPr>
          <w:b/>
          <w:bCs/>
          <w:sz w:val="28"/>
          <w:szCs w:val="28"/>
        </w:rPr>
      </w:pPr>
    </w:p>
    <w:p w:rsidR="003775BC" w:rsidRPr="006D1E8C" w:rsidRDefault="003775BC" w:rsidP="0018190B">
      <w:pPr>
        <w:pStyle w:val="NoSpacing"/>
        <w:rPr>
          <w:b/>
          <w:bCs/>
          <w:sz w:val="28"/>
          <w:szCs w:val="28"/>
        </w:rPr>
      </w:pPr>
      <w:r w:rsidRPr="006D1E8C">
        <w:rPr>
          <w:b/>
          <w:bCs/>
          <w:sz w:val="28"/>
          <w:szCs w:val="28"/>
        </w:rPr>
        <w:t>Взаимосвязь характера с деятельностью человека. (8 часов)</w:t>
      </w:r>
    </w:p>
    <w:p w:rsidR="003775BC" w:rsidRPr="006D1E8C" w:rsidRDefault="003775BC" w:rsidP="0018190B">
      <w:pPr>
        <w:pStyle w:val="NoSpacing"/>
        <w:rPr>
          <w:b/>
          <w:bCs/>
          <w:sz w:val="28"/>
          <w:szCs w:val="28"/>
        </w:rPr>
      </w:pPr>
    </w:p>
    <w:p w:rsidR="003775BC" w:rsidRPr="006D1E8C" w:rsidRDefault="003775BC" w:rsidP="0018190B">
      <w:pPr>
        <w:pStyle w:val="NoSpacing"/>
        <w:rPr>
          <w:b/>
          <w:bCs/>
          <w:sz w:val="28"/>
          <w:szCs w:val="28"/>
        </w:rPr>
      </w:pPr>
      <w:r w:rsidRPr="006D1E8C">
        <w:rPr>
          <w:b/>
          <w:bCs/>
          <w:sz w:val="28"/>
          <w:szCs w:val="28"/>
        </w:rPr>
        <w:t>Тема 4. Методы творческого самовыражения (практикум)</w:t>
      </w:r>
    </w:p>
    <w:p w:rsidR="003775BC" w:rsidRPr="006D1E8C" w:rsidRDefault="003775BC" w:rsidP="0018190B">
      <w:pPr>
        <w:pStyle w:val="NoSpacing"/>
        <w:rPr>
          <w:b/>
          <w:bCs/>
          <w:sz w:val="28"/>
          <w:szCs w:val="28"/>
        </w:rPr>
      </w:pPr>
    </w:p>
    <w:p w:rsidR="003775BC" w:rsidRPr="006D1E8C" w:rsidRDefault="003775BC" w:rsidP="0018190B">
      <w:pPr>
        <w:pStyle w:val="NoSpacing"/>
        <w:rPr>
          <w:b/>
          <w:bCs/>
          <w:sz w:val="28"/>
          <w:szCs w:val="28"/>
        </w:rPr>
      </w:pPr>
      <w:r w:rsidRPr="006D1E8C">
        <w:rPr>
          <w:b/>
          <w:bCs/>
          <w:sz w:val="28"/>
          <w:szCs w:val="28"/>
        </w:rPr>
        <w:t>Методы творческого самовыражения.</w:t>
      </w:r>
    </w:p>
    <w:p w:rsidR="003775BC" w:rsidRPr="006D1E8C" w:rsidRDefault="003775BC" w:rsidP="0018190B">
      <w:pPr>
        <w:pStyle w:val="NoSpacing"/>
        <w:rPr>
          <w:b/>
          <w:bCs/>
          <w:sz w:val="28"/>
          <w:szCs w:val="28"/>
        </w:rPr>
      </w:pPr>
    </w:p>
    <w:p w:rsidR="003775BC" w:rsidRPr="006D1E8C" w:rsidRDefault="003775BC" w:rsidP="0018190B">
      <w:pPr>
        <w:pStyle w:val="NoSpacing"/>
        <w:rPr>
          <w:b/>
          <w:bCs/>
          <w:sz w:val="28"/>
          <w:szCs w:val="28"/>
        </w:rPr>
      </w:pPr>
      <w:r w:rsidRPr="006D1E8C">
        <w:rPr>
          <w:b/>
          <w:bCs/>
          <w:sz w:val="28"/>
          <w:szCs w:val="28"/>
        </w:rPr>
        <w:t>Возможности технических средств в творческом самовыражении.</w:t>
      </w:r>
    </w:p>
    <w:p w:rsidR="003775BC" w:rsidRPr="006D1E8C" w:rsidRDefault="003775BC" w:rsidP="0018190B">
      <w:pPr>
        <w:pStyle w:val="NoSpacing"/>
        <w:rPr>
          <w:b/>
          <w:bCs/>
          <w:sz w:val="28"/>
          <w:szCs w:val="28"/>
        </w:rPr>
      </w:pPr>
    </w:p>
    <w:p w:rsidR="003775BC" w:rsidRPr="006D1E8C" w:rsidRDefault="003775BC" w:rsidP="0018190B">
      <w:pPr>
        <w:pStyle w:val="NoSpacing"/>
        <w:rPr>
          <w:b/>
          <w:bCs/>
          <w:sz w:val="28"/>
          <w:szCs w:val="28"/>
        </w:rPr>
      </w:pPr>
      <w:r w:rsidRPr="006D1E8C">
        <w:rPr>
          <w:b/>
          <w:bCs/>
          <w:sz w:val="28"/>
          <w:szCs w:val="28"/>
        </w:rPr>
        <w:t>Творческое самовыражение в создании творческих фотографий.</w:t>
      </w:r>
    </w:p>
    <w:p w:rsidR="003775BC" w:rsidRPr="006D1E8C" w:rsidRDefault="003775BC" w:rsidP="0018190B">
      <w:pPr>
        <w:pStyle w:val="NoSpacing"/>
        <w:rPr>
          <w:b/>
          <w:bCs/>
          <w:sz w:val="28"/>
          <w:szCs w:val="28"/>
        </w:rPr>
      </w:pPr>
    </w:p>
    <w:p w:rsidR="003775BC" w:rsidRPr="006D1E8C" w:rsidRDefault="003775BC" w:rsidP="0018190B">
      <w:pPr>
        <w:pStyle w:val="NoSpacing"/>
        <w:rPr>
          <w:b/>
          <w:bCs/>
          <w:sz w:val="28"/>
          <w:szCs w:val="28"/>
        </w:rPr>
      </w:pPr>
      <w:r w:rsidRPr="006D1E8C">
        <w:rPr>
          <w:b/>
          <w:bCs/>
          <w:sz w:val="28"/>
          <w:szCs w:val="28"/>
        </w:rPr>
        <w:t>Творческое самовыражение в создании творческих видеоклипов. (4 часа)</w:t>
      </w:r>
    </w:p>
    <w:p w:rsidR="003775BC" w:rsidRPr="006D1E8C" w:rsidRDefault="003775BC" w:rsidP="0018190B">
      <w:pPr>
        <w:pStyle w:val="NoSpacing"/>
        <w:rPr>
          <w:b/>
          <w:bCs/>
          <w:sz w:val="28"/>
          <w:szCs w:val="28"/>
        </w:rPr>
      </w:pPr>
    </w:p>
    <w:p w:rsidR="003775BC" w:rsidRPr="006D1E8C" w:rsidRDefault="003775BC" w:rsidP="0018190B">
      <w:pPr>
        <w:pStyle w:val="NoSpacing"/>
        <w:rPr>
          <w:b/>
          <w:bCs/>
          <w:sz w:val="28"/>
          <w:szCs w:val="28"/>
        </w:rPr>
      </w:pPr>
      <w:r w:rsidRPr="006D1E8C">
        <w:rPr>
          <w:b/>
          <w:bCs/>
          <w:sz w:val="28"/>
          <w:szCs w:val="28"/>
        </w:rPr>
        <w:t xml:space="preserve">Тема 5. Создание характерных образов средствами фотографии и кино </w:t>
      </w:r>
    </w:p>
    <w:p w:rsidR="003775BC" w:rsidRPr="006D1E8C" w:rsidRDefault="003775BC" w:rsidP="0018190B">
      <w:pPr>
        <w:pStyle w:val="NoSpacing"/>
        <w:rPr>
          <w:b/>
          <w:bCs/>
          <w:sz w:val="28"/>
          <w:szCs w:val="28"/>
        </w:rPr>
      </w:pPr>
    </w:p>
    <w:p w:rsidR="003775BC" w:rsidRPr="006D1E8C" w:rsidRDefault="003775BC" w:rsidP="0018190B">
      <w:pPr>
        <w:pStyle w:val="NoSpacing"/>
        <w:rPr>
          <w:b/>
          <w:bCs/>
          <w:sz w:val="28"/>
          <w:szCs w:val="28"/>
        </w:rPr>
      </w:pPr>
      <w:r w:rsidRPr="006D1E8C">
        <w:rPr>
          <w:b/>
          <w:bCs/>
          <w:sz w:val="28"/>
          <w:szCs w:val="28"/>
        </w:rPr>
        <w:t>(практикум)</w:t>
      </w:r>
    </w:p>
    <w:p w:rsidR="003775BC" w:rsidRPr="006D1E8C" w:rsidRDefault="003775BC" w:rsidP="0018190B">
      <w:pPr>
        <w:pStyle w:val="NoSpacing"/>
        <w:rPr>
          <w:b/>
          <w:bCs/>
          <w:sz w:val="28"/>
          <w:szCs w:val="28"/>
        </w:rPr>
      </w:pPr>
    </w:p>
    <w:p w:rsidR="003775BC" w:rsidRPr="006D1E8C" w:rsidRDefault="003775BC" w:rsidP="0018190B">
      <w:pPr>
        <w:pStyle w:val="NoSpacing"/>
        <w:rPr>
          <w:b/>
          <w:bCs/>
          <w:sz w:val="28"/>
          <w:szCs w:val="28"/>
        </w:rPr>
      </w:pPr>
      <w:r w:rsidRPr="006D1E8C">
        <w:rPr>
          <w:b/>
          <w:bCs/>
          <w:sz w:val="28"/>
          <w:szCs w:val="28"/>
        </w:rPr>
        <w:t>Напряженно-авторитарный характерный образ в искусстве и жизни.</w:t>
      </w:r>
    </w:p>
    <w:p w:rsidR="003775BC" w:rsidRPr="006D1E8C" w:rsidRDefault="003775BC" w:rsidP="0018190B">
      <w:pPr>
        <w:pStyle w:val="NoSpacing"/>
        <w:rPr>
          <w:b/>
          <w:bCs/>
          <w:sz w:val="28"/>
          <w:szCs w:val="28"/>
        </w:rPr>
      </w:pPr>
    </w:p>
    <w:p w:rsidR="003775BC" w:rsidRPr="006D1E8C" w:rsidRDefault="003775BC" w:rsidP="0018190B">
      <w:pPr>
        <w:pStyle w:val="NoSpacing"/>
        <w:rPr>
          <w:b/>
          <w:bCs/>
          <w:sz w:val="28"/>
          <w:szCs w:val="28"/>
        </w:rPr>
      </w:pPr>
      <w:r w:rsidRPr="006D1E8C">
        <w:rPr>
          <w:b/>
          <w:bCs/>
          <w:sz w:val="28"/>
          <w:szCs w:val="28"/>
        </w:rPr>
        <w:t>Синтонный характерный образ в искусстве и жизни.</w:t>
      </w:r>
    </w:p>
    <w:p w:rsidR="003775BC" w:rsidRPr="006D1E8C" w:rsidRDefault="003775BC" w:rsidP="0018190B">
      <w:pPr>
        <w:pStyle w:val="NoSpacing"/>
        <w:rPr>
          <w:b/>
          <w:bCs/>
          <w:sz w:val="28"/>
          <w:szCs w:val="28"/>
        </w:rPr>
      </w:pPr>
    </w:p>
    <w:p w:rsidR="003775BC" w:rsidRPr="006D1E8C" w:rsidRDefault="003775BC" w:rsidP="0018190B">
      <w:pPr>
        <w:pStyle w:val="NoSpacing"/>
        <w:rPr>
          <w:b/>
          <w:bCs/>
          <w:sz w:val="28"/>
          <w:szCs w:val="28"/>
        </w:rPr>
      </w:pPr>
      <w:r w:rsidRPr="006D1E8C">
        <w:rPr>
          <w:b/>
          <w:bCs/>
          <w:sz w:val="28"/>
          <w:szCs w:val="28"/>
        </w:rPr>
        <w:t>Тревожно-сомневающийся характерный образ в искусстве и жизни.</w:t>
      </w:r>
    </w:p>
    <w:p w:rsidR="003775BC" w:rsidRPr="006D1E8C" w:rsidRDefault="003775BC" w:rsidP="0018190B">
      <w:pPr>
        <w:pStyle w:val="NoSpacing"/>
        <w:rPr>
          <w:b/>
          <w:bCs/>
          <w:sz w:val="28"/>
          <w:szCs w:val="28"/>
        </w:rPr>
      </w:pPr>
    </w:p>
    <w:p w:rsidR="003775BC" w:rsidRPr="006D1E8C" w:rsidRDefault="003775BC" w:rsidP="0018190B">
      <w:pPr>
        <w:pStyle w:val="NoSpacing"/>
        <w:rPr>
          <w:b/>
          <w:bCs/>
          <w:sz w:val="28"/>
          <w:szCs w:val="28"/>
        </w:rPr>
      </w:pPr>
      <w:r w:rsidRPr="006D1E8C">
        <w:rPr>
          <w:b/>
          <w:bCs/>
          <w:sz w:val="28"/>
          <w:szCs w:val="28"/>
        </w:rPr>
        <w:t>Педантичный характерный образ в искусстве и жизни.</w:t>
      </w:r>
    </w:p>
    <w:p w:rsidR="003775BC" w:rsidRPr="006D1E8C" w:rsidRDefault="003775BC" w:rsidP="0018190B">
      <w:pPr>
        <w:pStyle w:val="NoSpacing"/>
        <w:rPr>
          <w:b/>
          <w:bCs/>
          <w:sz w:val="28"/>
          <w:szCs w:val="28"/>
        </w:rPr>
      </w:pPr>
    </w:p>
    <w:p w:rsidR="003775BC" w:rsidRPr="006D1E8C" w:rsidRDefault="003775BC" w:rsidP="0018190B">
      <w:pPr>
        <w:pStyle w:val="NoSpacing"/>
        <w:rPr>
          <w:b/>
          <w:bCs/>
          <w:sz w:val="28"/>
          <w:szCs w:val="28"/>
        </w:rPr>
      </w:pPr>
      <w:r w:rsidRPr="006D1E8C">
        <w:rPr>
          <w:b/>
          <w:bCs/>
          <w:sz w:val="28"/>
          <w:szCs w:val="28"/>
        </w:rPr>
        <w:t>Демонстративный характерный образ в искусстве и жизни.</w:t>
      </w:r>
    </w:p>
    <w:p w:rsidR="003775BC" w:rsidRPr="006D1E8C" w:rsidRDefault="003775BC" w:rsidP="0018190B">
      <w:pPr>
        <w:pStyle w:val="NoSpacing"/>
        <w:rPr>
          <w:b/>
          <w:bCs/>
          <w:sz w:val="28"/>
          <w:szCs w:val="28"/>
        </w:rPr>
      </w:pPr>
    </w:p>
    <w:p w:rsidR="003775BC" w:rsidRPr="006D1E8C" w:rsidRDefault="003775BC" w:rsidP="0018190B">
      <w:pPr>
        <w:pStyle w:val="NoSpacing"/>
        <w:rPr>
          <w:b/>
          <w:bCs/>
          <w:sz w:val="28"/>
          <w:szCs w:val="28"/>
        </w:rPr>
      </w:pPr>
      <w:r w:rsidRPr="006D1E8C">
        <w:rPr>
          <w:b/>
          <w:bCs/>
          <w:sz w:val="28"/>
          <w:szCs w:val="28"/>
        </w:rPr>
        <w:t>Астенический характерный образ в искусстве и жизни.</w:t>
      </w:r>
    </w:p>
    <w:p w:rsidR="003775BC" w:rsidRPr="006D1E8C" w:rsidRDefault="003775BC" w:rsidP="0018190B">
      <w:pPr>
        <w:pStyle w:val="NoSpacing"/>
        <w:rPr>
          <w:b/>
          <w:bCs/>
          <w:sz w:val="28"/>
          <w:szCs w:val="28"/>
        </w:rPr>
      </w:pPr>
    </w:p>
    <w:p w:rsidR="003775BC" w:rsidRPr="006D1E8C" w:rsidRDefault="003775BC" w:rsidP="0018190B">
      <w:pPr>
        <w:pStyle w:val="NoSpacing"/>
        <w:rPr>
          <w:b/>
          <w:bCs/>
          <w:sz w:val="28"/>
          <w:szCs w:val="28"/>
        </w:rPr>
      </w:pPr>
      <w:r w:rsidRPr="006D1E8C">
        <w:rPr>
          <w:b/>
          <w:bCs/>
          <w:sz w:val="28"/>
          <w:szCs w:val="28"/>
        </w:rPr>
        <w:t>Замкнуто-углубленный характерный образ в искусстве и жизни.</w:t>
      </w:r>
    </w:p>
    <w:p w:rsidR="003775BC" w:rsidRPr="006D1E8C" w:rsidRDefault="003775BC" w:rsidP="0018190B">
      <w:pPr>
        <w:pStyle w:val="NoSpacing"/>
        <w:rPr>
          <w:b/>
          <w:bCs/>
          <w:sz w:val="28"/>
          <w:szCs w:val="28"/>
        </w:rPr>
      </w:pPr>
    </w:p>
    <w:p w:rsidR="003775BC" w:rsidRPr="006D1E8C" w:rsidRDefault="003775BC" w:rsidP="0018190B">
      <w:pPr>
        <w:pStyle w:val="NoSpacing"/>
        <w:rPr>
          <w:b/>
          <w:bCs/>
          <w:sz w:val="28"/>
          <w:szCs w:val="28"/>
        </w:rPr>
      </w:pPr>
      <w:r w:rsidRPr="006D1E8C">
        <w:rPr>
          <w:b/>
          <w:bCs/>
          <w:sz w:val="28"/>
          <w:szCs w:val="28"/>
        </w:rPr>
        <w:t>Мозаичный характерный образ в искусстве и жизни.</w:t>
      </w:r>
    </w:p>
    <w:p w:rsidR="003775BC" w:rsidRPr="006D1E8C" w:rsidRDefault="003775BC" w:rsidP="0018190B">
      <w:pPr>
        <w:pStyle w:val="NoSpacing"/>
        <w:rPr>
          <w:b/>
          <w:bCs/>
          <w:sz w:val="28"/>
          <w:szCs w:val="28"/>
        </w:rPr>
      </w:pPr>
    </w:p>
    <w:p w:rsidR="003775BC" w:rsidRPr="006D1E8C" w:rsidRDefault="003775BC" w:rsidP="0018190B">
      <w:pPr>
        <w:pStyle w:val="NoSpacing"/>
        <w:rPr>
          <w:b/>
          <w:bCs/>
          <w:sz w:val="28"/>
          <w:szCs w:val="28"/>
        </w:rPr>
      </w:pPr>
      <w:r w:rsidRPr="006D1E8C">
        <w:rPr>
          <w:b/>
          <w:bCs/>
          <w:sz w:val="28"/>
          <w:szCs w:val="28"/>
        </w:rPr>
        <w:t>Конференция ( 9часов) Итого за год: 34 часа</w:t>
      </w:r>
    </w:p>
    <w:p w:rsidR="003775BC" w:rsidRPr="006D1E8C" w:rsidRDefault="003775BC" w:rsidP="0018190B">
      <w:pPr>
        <w:pStyle w:val="NoSpacing"/>
        <w:rPr>
          <w:b/>
          <w:bCs/>
          <w:sz w:val="28"/>
          <w:szCs w:val="28"/>
        </w:rPr>
      </w:pPr>
    </w:p>
    <w:p w:rsidR="003775BC" w:rsidRPr="0018190B" w:rsidRDefault="003775BC" w:rsidP="0018190B">
      <w:pPr>
        <w:pStyle w:val="NoSpacing"/>
        <w:rPr>
          <w:sz w:val="28"/>
          <w:szCs w:val="28"/>
        </w:rPr>
      </w:pPr>
      <w:r w:rsidRPr="0018190B">
        <w:rPr>
          <w:sz w:val="28"/>
          <w:szCs w:val="28"/>
        </w:rPr>
        <w:t>Методы и формы реализации содержания элективного курса «Студия творческого самовыражения»</w:t>
      </w:r>
    </w:p>
    <w:p w:rsidR="003775BC" w:rsidRPr="0018190B" w:rsidRDefault="003775BC" w:rsidP="0018190B">
      <w:pPr>
        <w:pStyle w:val="NoSpacing"/>
        <w:rPr>
          <w:sz w:val="28"/>
          <w:szCs w:val="28"/>
        </w:rPr>
      </w:pPr>
    </w:p>
    <w:p w:rsidR="003775BC" w:rsidRPr="0018190B" w:rsidRDefault="003775BC" w:rsidP="0018190B">
      <w:pPr>
        <w:pStyle w:val="NoSpacing"/>
        <w:rPr>
          <w:sz w:val="28"/>
          <w:szCs w:val="28"/>
        </w:rPr>
      </w:pPr>
      <w:r w:rsidRPr="0018190B">
        <w:rPr>
          <w:sz w:val="28"/>
          <w:szCs w:val="28"/>
        </w:rPr>
        <w:t>Содержание курса реализуется на основе методов художественной драматургии, обобщения, проблемно-поискового метода, метода проектов и метод создания творческих работ. Метод художественной драматургии способствует осуществлению психологической адаптации школьников в избранном профильном направлении. Проблемно-поисковый метод, метод обобщения, метод проектов  и метод создания творческих работ оптимизируют процесс выбора выпускников своей профессии. Данные методы  помогают формированию самостоятельности и осознанного восприятия.</w:t>
      </w:r>
    </w:p>
    <w:p w:rsidR="003775BC" w:rsidRPr="0018190B" w:rsidRDefault="003775BC" w:rsidP="0018190B">
      <w:pPr>
        <w:pStyle w:val="NoSpacing"/>
        <w:rPr>
          <w:sz w:val="28"/>
          <w:szCs w:val="28"/>
        </w:rPr>
      </w:pPr>
    </w:p>
    <w:p w:rsidR="003775BC" w:rsidRPr="0018190B" w:rsidRDefault="003775BC" w:rsidP="0018190B">
      <w:pPr>
        <w:pStyle w:val="NoSpacing"/>
        <w:rPr>
          <w:sz w:val="28"/>
          <w:szCs w:val="28"/>
        </w:rPr>
      </w:pPr>
      <w:r w:rsidRPr="0018190B">
        <w:rPr>
          <w:sz w:val="28"/>
          <w:szCs w:val="28"/>
        </w:rPr>
        <w:t>«Студия творческого самовыражения» – динамичный курс с  практико-ориентированной направленностью.  Предлагается     внеурочные занятия.  Занятия проводятся в формах лекций, семинаров, свободной дискуссии, круглого</w:t>
      </w:r>
      <w:r>
        <w:rPr>
          <w:sz w:val="28"/>
          <w:szCs w:val="28"/>
        </w:rPr>
        <w:t xml:space="preserve"> стола, практических занятий. Творческий отчёт завершает </w:t>
      </w:r>
      <w:r w:rsidRPr="0018190B">
        <w:rPr>
          <w:sz w:val="28"/>
          <w:szCs w:val="28"/>
        </w:rPr>
        <w:t>курс «Студия творческого самовыражения».    Главная задача конференции – выявление, утверждение творческих способностей и возможностей учащихся.</w:t>
      </w:r>
    </w:p>
    <w:p w:rsidR="003775BC" w:rsidRPr="0018190B" w:rsidRDefault="003775BC" w:rsidP="0018190B">
      <w:pPr>
        <w:pStyle w:val="NoSpacing"/>
        <w:rPr>
          <w:sz w:val="28"/>
          <w:szCs w:val="28"/>
        </w:rPr>
      </w:pPr>
    </w:p>
    <w:p w:rsidR="003775BC" w:rsidRPr="0018190B" w:rsidRDefault="003775BC" w:rsidP="0018190B">
      <w:pPr>
        <w:pStyle w:val="NoSpacing"/>
        <w:rPr>
          <w:b/>
          <w:bCs/>
          <w:sz w:val="28"/>
          <w:szCs w:val="28"/>
        </w:rPr>
      </w:pPr>
      <w:r w:rsidRPr="0018190B">
        <w:rPr>
          <w:b/>
          <w:bCs/>
          <w:sz w:val="28"/>
          <w:szCs w:val="28"/>
        </w:rPr>
        <w:t>Литература</w:t>
      </w:r>
    </w:p>
    <w:p w:rsidR="003775BC" w:rsidRPr="0018190B" w:rsidRDefault="003775BC" w:rsidP="0018190B">
      <w:pPr>
        <w:pStyle w:val="NoSpacing"/>
        <w:rPr>
          <w:sz w:val="28"/>
          <w:szCs w:val="28"/>
        </w:rPr>
      </w:pPr>
    </w:p>
    <w:p w:rsidR="003775BC" w:rsidRPr="0018190B" w:rsidRDefault="003775BC" w:rsidP="0018190B">
      <w:pPr>
        <w:pStyle w:val="NoSpacing"/>
        <w:rPr>
          <w:sz w:val="28"/>
          <w:szCs w:val="28"/>
        </w:rPr>
      </w:pPr>
      <w:r w:rsidRPr="0018190B">
        <w:rPr>
          <w:sz w:val="28"/>
          <w:szCs w:val="28"/>
        </w:rPr>
        <w:t>1. Бурно М.Е. Терапия творческим самовыражением. – М.: Медицина, 1989. – 304 с., ил.: 2-е изд., доп. и перераб. М.: Академический Проект, 1999. 364 с., илл.</w:t>
      </w:r>
    </w:p>
    <w:p w:rsidR="003775BC" w:rsidRPr="0018190B" w:rsidRDefault="003775BC" w:rsidP="0018190B">
      <w:pPr>
        <w:pStyle w:val="NoSpacing"/>
        <w:rPr>
          <w:sz w:val="28"/>
          <w:szCs w:val="28"/>
        </w:rPr>
      </w:pPr>
    </w:p>
    <w:p w:rsidR="003775BC" w:rsidRPr="0018190B" w:rsidRDefault="003775BC" w:rsidP="0018190B">
      <w:pPr>
        <w:pStyle w:val="NoSpacing"/>
        <w:rPr>
          <w:sz w:val="28"/>
          <w:szCs w:val="28"/>
        </w:rPr>
      </w:pPr>
      <w:r w:rsidRPr="0018190B">
        <w:rPr>
          <w:sz w:val="28"/>
          <w:szCs w:val="28"/>
        </w:rPr>
        <w:t>2. Бурно М. Е. О характерах людей (психотерапевтическая книга). М.: Академический Проект, 2005. 608 с. (Психологические технологии).</w:t>
      </w:r>
    </w:p>
    <w:p w:rsidR="003775BC" w:rsidRPr="0018190B" w:rsidRDefault="003775BC" w:rsidP="0018190B">
      <w:pPr>
        <w:pStyle w:val="NoSpacing"/>
        <w:rPr>
          <w:sz w:val="28"/>
          <w:szCs w:val="28"/>
        </w:rPr>
      </w:pPr>
    </w:p>
    <w:p w:rsidR="003775BC" w:rsidRPr="0018190B" w:rsidRDefault="003775BC" w:rsidP="0018190B">
      <w:pPr>
        <w:pStyle w:val="NoSpacing"/>
        <w:rPr>
          <w:sz w:val="28"/>
          <w:szCs w:val="28"/>
        </w:rPr>
      </w:pPr>
      <w:r w:rsidRPr="0018190B">
        <w:rPr>
          <w:sz w:val="28"/>
          <w:szCs w:val="28"/>
        </w:rPr>
        <w:t>3. Бурно М.Е. Терапия творческим самовыражением (ТТС)  в практической психологии и педагогике // Психотерапия, 2007. - №9 С. 13-17).</w:t>
      </w:r>
    </w:p>
    <w:p w:rsidR="003775BC" w:rsidRPr="0018190B" w:rsidRDefault="003775BC" w:rsidP="0018190B">
      <w:pPr>
        <w:pStyle w:val="NoSpacing"/>
        <w:rPr>
          <w:sz w:val="28"/>
          <w:szCs w:val="28"/>
        </w:rPr>
      </w:pPr>
    </w:p>
    <w:p w:rsidR="003775BC" w:rsidRPr="0018190B" w:rsidRDefault="003775BC" w:rsidP="0018190B">
      <w:pPr>
        <w:pStyle w:val="NoSpacing"/>
        <w:rPr>
          <w:sz w:val="28"/>
          <w:szCs w:val="28"/>
        </w:rPr>
      </w:pPr>
      <w:r w:rsidRPr="0018190B">
        <w:rPr>
          <w:sz w:val="28"/>
          <w:szCs w:val="28"/>
        </w:rPr>
        <w:t>4. Бурно М.Е. Об одном из методов российской клинической терапии творческим самовыражением // Психотерапия, 2007. - Специальный выпуск, С. 9.</w:t>
      </w:r>
    </w:p>
    <w:p w:rsidR="003775BC" w:rsidRPr="0018190B" w:rsidRDefault="003775BC" w:rsidP="0018190B">
      <w:pPr>
        <w:pStyle w:val="NoSpacing"/>
        <w:rPr>
          <w:sz w:val="28"/>
          <w:szCs w:val="28"/>
        </w:rPr>
      </w:pPr>
    </w:p>
    <w:p w:rsidR="003775BC" w:rsidRPr="0018190B" w:rsidRDefault="003775BC" w:rsidP="0018190B">
      <w:pPr>
        <w:pStyle w:val="NoSpacing"/>
        <w:rPr>
          <w:sz w:val="28"/>
          <w:szCs w:val="28"/>
        </w:rPr>
      </w:pPr>
      <w:r w:rsidRPr="0018190B">
        <w:rPr>
          <w:sz w:val="28"/>
          <w:szCs w:val="28"/>
        </w:rPr>
        <w:t>5. Варданян Р.В. Мировая художественная культура: Архитектура. – М.: Владос, 2003.</w:t>
      </w:r>
    </w:p>
    <w:p w:rsidR="003775BC" w:rsidRPr="0018190B" w:rsidRDefault="003775BC" w:rsidP="0018190B">
      <w:pPr>
        <w:pStyle w:val="NoSpacing"/>
        <w:rPr>
          <w:sz w:val="28"/>
          <w:szCs w:val="28"/>
        </w:rPr>
      </w:pPr>
    </w:p>
    <w:p w:rsidR="003775BC" w:rsidRPr="0018190B" w:rsidRDefault="003775BC" w:rsidP="0018190B">
      <w:pPr>
        <w:pStyle w:val="NoSpacing"/>
        <w:rPr>
          <w:sz w:val="28"/>
          <w:szCs w:val="28"/>
        </w:rPr>
      </w:pPr>
      <w:r w:rsidRPr="0018190B">
        <w:rPr>
          <w:sz w:val="28"/>
          <w:szCs w:val="28"/>
        </w:rPr>
        <w:t>6. Галеева Н. И. Модифицированный вариант Терапии творческим самовыражением М. Е. Бурно на интегрированных уроках музыки и психологии как способ формирования целостного восприятия мира, познания себя и других  // Психотерапия, 2007. - № 4.</w:t>
      </w:r>
    </w:p>
    <w:p w:rsidR="003775BC" w:rsidRPr="0018190B" w:rsidRDefault="003775BC" w:rsidP="0018190B">
      <w:pPr>
        <w:pStyle w:val="NoSpacing"/>
        <w:rPr>
          <w:sz w:val="28"/>
          <w:szCs w:val="28"/>
        </w:rPr>
      </w:pPr>
    </w:p>
    <w:p w:rsidR="003775BC" w:rsidRPr="0018190B" w:rsidRDefault="003775BC" w:rsidP="0018190B">
      <w:pPr>
        <w:pStyle w:val="NoSpacing"/>
        <w:rPr>
          <w:sz w:val="28"/>
          <w:szCs w:val="28"/>
        </w:rPr>
      </w:pPr>
      <w:r w:rsidRPr="0018190B">
        <w:rPr>
          <w:sz w:val="28"/>
          <w:szCs w:val="28"/>
        </w:rPr>
        <w:t>7. Галеева Н.И. Создание творческих видеоклипов // Вопросы ментальной медицины и экологии, 2007. - № 2.</w:t>
      </w:r>
    </w:p>
    <w:p w:rsidR="003775BC" w:rsidRPr="0018190B" w:rsidRDefault="003775BC" w:rsidP="0018190B">
      <w:pPr>
        <w:pStyle w:val="NoSpacing"/>
        <w:rPr>
          <w:sz w:val="28"/>
          <w:szCs w:val="28"/>
        </w:rPr>
      </w:pPr>
    </w:p>
    <w:p w:rsidR="003775BC" w:rsidRPr="0018190B" w:rsidRDefault="003775BC" w:rsidP="0018190B">
      <w:pPr>
        <w:pStyle w:val="NoSpacing"/>
        <w:rPr>
          <w:sz w:val="28"/>
          <w:szCs w:val="28"/>
        </w:rPr>
      </w:pPr>
      <w:r w:rsidRPr="0018190B">
        <w:rPr>
          <w:sz w:val="28"/>
          <w:szCs w:val="28"/>
        </w:rPr>
        <w:t>8. Галеева Н.И., Николаева Е.В. Интегрированный урок: психология + история + музыка: «Психология в музыке» // Фестиваль педагогических идей «Открытый урок». Сборник тезисов. 2006/2007 учебный год: Книга 2. - М.: ООО «Чистые пруды», 2007. - 600 с.</w:t>
      </w:r>
    </w:p>
    <w:p w:rsidR="003775BC" w:rsidRPr="0018190B" w:rsidRDefault="003775BC" w:rsidP="0018190B">
      <w:pPr>
        <w:pStyle w:val="NoSpacing"/>
        <w:rPr>
          <w:sz w:val="28"/>
          <w:szCs w:val="28"/>
        </w:rPr>
      </w:pPr>
    </w:p>
    <w:p w:rsidR="003775BC" w:rsidRPr="0018190B" w:rsidRDefault="003775BC" w:rsidP="0018190B">
      <w:pPr>
        <w:pStyle w:val="NoSpacing"/>
        <w:rPr>
          <w:sz w:val="28"/>
          <w:szCs w:val="28"/>
        </w:rPr>
      </w:pPr>
      <w:r w:rsidRPr="0018190B">
        <w:rPr>
          <w:sz w:val="28"/>
          <w:szCs w:val="28"/>
        </w:rPr>
        <w:t>9. Галеева Н.И. Возможности применения метода Терапии творческим самовыражением М.Е. Бурно на интегрированных уроках в курсе «Психология в музыке» // Фестиваль педагогических идей «Открытый урок». Сборник тезисов. 2006/2007 учебный год: Книга 2. - М.: ООО «Чистые пруды», 2007. - 600 с.</w:t>
      </w:r>
    </w:p>
    <w:p w:rsidR="003775BC" w:rsidRPr="0018190B" w:rsidRDefault="003775BC" w:rsidP="0018190B">
      <w:pPr>
        <w:pStyle w:val="NoSpacing"/>
        <w:rPr>
          <w:sz w:val="28"/>
          <w:szCs w:val="28"/>
        </w:rPr>
      </w:pPr>
    </w:p>
    <w:p w:rsidR="003775BC" w:rsidRPr="0018190B" w:rsidRDefault="003775BC" w:rsidP="0018190B">
      <w:pPr>
        <w:pStyle w:val="NoSpacing"/>
        <w:rPr>
          <w:sz w:val="28"/>
          <w:szCs w:val="28"/>
        </w:rPr>
      </w:pPr>
      <w:r w:rsidRPr="0018190B">
        <w:rPr>
          <w:sz w:val="28"/>
          <w:szCs w:val="28"/>
        </w:rPr>
        <w:t>10. Галеева Н.И. Характерологический опросник М. Е. Бурно в учебно-исследовательской деятельности кадет в рамках интеграции психологии и общеобразовательных предметов в кадетском корпусе // Вопросы ментальной медицины и экологии, Том XIV, 2008. - №2.</w:t>
      </w:r>
    </w:p>
    <w:p w:rsidR="003775BC" w:rsidRPr="0018190B" w:rsidRDefault="003775BC" w:rsidP="0018190B">
      <w:pPr>
        <w:pStyle w:val="NoSpacing"/>
        <w:rPr>
          <w:sz w:val="28"/>
          <w:szCs w:val="28"/>
        </w:rPr>
      </w:pPr>
    </w:p>
    <w:p w:rsidR="003775BC" w:rsidRPr="0018190B" w:rsidRDefault="003775BC" w:rsidP="0018190B">
      <w:pPr>
        <w:pStyle w:val="NoSpacing"/>
        <w:rPr>
          <w:sz w:val="28"/>
          <w:szCs w:val="28"/>
        </w:rPr>
      </w:pPr>
      <w:r w:rsidRPr="0018190B">
        <w:rPr>
          <w:sz w:val="28"/>
          <w:szCs w:val="28"/>
        </w:rPr>
        <w:t>11. Галеева Н.И. ТТС  М.Е. Бурно в структурно-функциональной модели  психолого-педагогической деятельности  по  адаптации кадет-пятиклассников кадетской школы-интерната// Психотерапия, 2008. - №11.</w:t>
      </w:r>
    </w:p>
    <w:p w:rsidR="003775BC" w:rsidRPr="0018190B" w:rsidRDefault="003775BC" w:rsidP="0018190B">
      <w:pPr>
        <w:pStyle w:val="NoSpacing"/>
        <w:rPr>
          <w:sz w:val="28"/>
          <w:szCs w:val="28"/>
        </w:rPr>
      </w:pPr>
    </w:p>
    <w:p w:rsidR="003775BC" w:rsidRPr="0018190B" w:rsidRDefault="003775BC" w:rsidP="0018190B">
      <w:pPr>
        <w:pStyle w:val="NoSpacing"/>
        <w:rPr>
          <w:sz w:val="28"/>
          <w:szCs w:val="28"/>
        </w:rPr>
      </w:pPr>
      <w:r w:rsidRPr="0018190B">
        <w:rPr>
          <w:sz w:val="28"/>
          <w:szCs w:val="28"/>
        </w:rPr>
        <w:t>12. Галеева Н.И. Использование метода Терапия творческим самовыражением  М.Е. Бурно в целях  здоровьесбережения  кадет в кадетской школе-интернате: Материалы международной научно-практической конференции «Проблемы сохранения и укрепления здоровья молодого поколения: психолого-педагогический подход». - Москва: Московский городской педагогический университет, Институт психологии, социологии и социальных отношений, 2008.</w:t>
      </w:r>
    </w:p>
    <w:p w:rsidR="003775BC" w:rsidRPr="0018190B" w:rsidRDefault="003775BC" w:rsidP="0018190B">
      <w:pPr>
        <w:pStyle w:val="NoSpacing"/>
        <w:rPr>
          <w:sz w:val="28"/>
          <w:szCs w:val="28"/>
        </w:rPr>
      </w:pPr>
    </w:p>
    <w:p w:rsidR="003775BC" w:rsidRPr="0018190B" w:rsidRDefault="003775BC" w:rsidP="0018190B">
      <w:pPr>
        <w:pStyle w:val="NoSpacing"/>
        <w:rPr>
          <w:sz w:val="28"/>
          <w:szCs w:val="28"/>
        </w:rPr>
      </w:pPr>
      <w:r w:rsidRPr="0018190B">
        <w:rPr>
          <w:sz w:val="28"/>
          <w:szCs w:val="28"/>
        </w:rPr>
        <w:t>13. Галеева Н.И. Социокультурная адаптация кадет в кадетской школе-интернате средствами творческого самовыражения // Воспитание школьников, 2009. -№7.</w:t>
      </w:r>
    </w:p>
    <w:p w:rsidR="003775BC" w:rsidRPr="0018190B" w:rsidRDefault="003775BC" w:rsidP="0018190B">
      <w:pPr>
        <w:pStyle w:val="NoSpacing"/>
        <w:rPr>
          <w:sz w:val="28"/>
          <w:szCs w:val="28"/>
        </w:rPr>
      </w:pPr>
    </w:p>
    <w:p w:rsidR="003775BC" w:rsidRPr="0018190B" w:rsidRDefault="003775BC" w:rsidP="0018190B">
      <w:pPr>
        <w:pStyle w:val="NoSpacing"/>
        <w:rPr>
          <w:sz w:val="28"/>
          <w:szCs w:val="28"/>
        </w:rPr>
      </w:pPr>
      <w:r w:rsidRPr="0018190B">
        <w:rPr>
          <w:sz w:val="28"/>
          <w:szCs w:val="28"/>
        </w:rPr>
        <w:t>14. Грушевицкая Т.Г., Гузик М.А., Садохин А.П. Словарь по мировой художественной культуре. – М.: Академия, 2002.</w:t>
      </w:r>
    </w:p>
    <w:p w:rsidR="003775BC" w:rsidRPr="0018190B" w:rsidRDefault="003775BC" w:rsidP="0018190B">
      <w:pPr>
        <w:pStyle w:val="NoSpacing"/>
        <w:rPr>
          <w:sz w:val="28"/>
          <w:szCs w:val="28"/>
        </w:rPr>
      </w:pPr>
    </w:p>
    <w:p w:rsidR="003775BC" w:rsidRPr="0018190B" w:rsidRDefault="003775BC" w:rsidP="0018190B">
      <w:pPr>
        <w:pStyle w:val="NoSpacing"/>
        <w:rPr>
          <w:sz w:val="28"/>
          <w:szCs w:val="28"/>
        </w:rPr>
      </w:pPr>
      <w:r w:rsidRPr="0018190B">
        <w:rPr>
          <w:sz w:val="28"/>
          <w:szCs w:val="28"/>
        </w:rPr>
        <w:t>15. Коровина В.Я. Фольклор и литература. – М.: Скрин, 1996.</w:t>
      </w:r>
    </w:p>
    <w:p w:rsidR="003775BC" w:rsidRPr="0018190B" w:rsidRDefault="003775BC" w:rsidP="0018190B">
      <w:pPr>
        <w:pStyle w:val="NoSpacing"/>
        <w:rPr>
          <w:sz w:val="28"/>
          <w:szCs w:val="28"/>
        </w:rPr>
      </w:pPr>
    </w:p>
    <w:p w:rsidR="003775BC" w:rsidRPr="0018190B" w:rsidRDefault="003775BC" w:rsidP="0018190B">
      <w:pPr>
        <w:pStyle w:val="NoSpacing"/>
        <w:rPr>
          <w:sz w:val="28"/>
          <w:szCs w:val="28"/>
        </w:rPr>
      </w:pPr>
      <w:r w:rsidRPr="0018190B">
        <w:rPr>
          <w:sz w:val="28"/>
          <w:szCs w:val="28"/>
        </w:rPr>
        <w:t>16. Максаковский В.П. Всемирное культурное наследие. – М.: Просвещение, 2003</w:t>
      </w:r>
    </w:p>
    <w:p w:rsidR="003775BC" w:rsidRPr="0018190B" w:rsidRDefault="003775BC" w:rsidP="0018190B">
      <w:pPr>
        <w:pStyle w:val="NoSpacing"/>
        <w:rPr>
          <w:sz w:val="28"/>
          <w:szCs w:val="28"/>
        </w:rPr>
      </w:pPr>
    </w:p>
    <w:p w:rsidR="003775BC" w:rsidRPr="0018190B" w:rsidRDefault="003775BC" w:rsidP="0018190B">
      <w:pPr>
        <w:pStyle w:val="NoSpacing"/>
        <w:rPr>
          <w:sz w:val="28"/>
          <w:szCs w:val="28"/>
        </w:rPr>
      </w:pPr>
      <w:r w:rsidRPr="0018190B">
        <w:rPr>
          <w:sz w:val="28"/>
          <w:szCs w:val="28"/>
        </w:rPr>
        <w:t>17. Кашекова И.Э. От античности до модерна: Стили в художественной культуре. – М.: Просвещение, 2003.</w:t>
      </w:r>
    </w:p>
    <w:p w:rsidR="003775BC" w:rsidRPr="0018190B" w:rsidRDefault="003775BC" w:rsidP="0018190B">
      <w:pPr>
        <w:pStyle w:val="NoSpacing"/>
        <w:rPr>
          <w:sz w:val="28"/>
          <w:szCs w:val="28"/>
        </w:rPr>
      </w:pPr>
    </w:p>
    <w:p w:rsidR="003775BC" w:rsidRPr="0018190B" w:rsidRDefault="003775BC" w:rsidP="0018190B">
      <w:pPr>
        <w:pStyle w:val="NoSpacing"/>
        <w:rPr>
          <w:sz w:val="28"/>
          <w:szCs w:val="28"/>
        </w:rPr>
      </w:pPr>
      <w:r w:rsidRPr="0018190B">
        <w:rPr>
          <w:sz w:val="28"/>
          <w:szCs w:val="28"/>
        </w:rPr>
        <w:t>18. Лайне С.В. Искусство ХХ века: Россия, Европа. – М.: Просвещение, 2003.</w:t>
      </w:r>
    </w:p>
    <w:p w:rsidR="003775BC" w:rsidRPr="0018190B" w:rsidRDefault="003775BC" w:rsidP="0018190B">
      <w:pPr>
        <w:pStyle w:val="NoSpacing"/>
        <w:rPr>
          <w:sz w:val="28"/>
          <w:szCs w:val="28"/>
        </w:rPr>
      </w:pPr>
    </w:p>
    <w:p w:rsidR="003775BC" w:rsidRPr="0018190B" w:rsidRDefault="003775BC" w:rsidP="0018190B">
      <w:pPr>
        <w:pStyle w:val="NoSpacing"/>
        <w:rPr>
          <w:sz w:val="28"/>
          <w:szCs w:val="28"/>
        </w:rPr>
      </w:pPr>
      <w:r w:rsidRPr="0018190B">
        <w:rPr>
          <w:sz w:val="28"/>
          <w:szCs w:val="28"/>
        </w:rPr>
        <w:t>19. Кашекова И.Э. Язык пластических искусств: Живопись, графика, скульптура, архитектура. – М.: Просвещение, 2003.</w:t>
      </w:r>
    </w:p>
    <w:p w:rsidR="003775BC" w:rsidRPr="0018190B" w:rsidRDefault="003775BC" w:rsidP="0018190B">
      <w:pPr>
        <w:pStyle w:val="NoSpacing"/>
        <w:rPr>
          <w:sz w:val="28"/>
          <w:szCs w:val="28"/>
        </w:rPr>
      </w:pPr>
    </w:p>
    <w:p w:rsidR="003775BC" w:rsidRPr="0018190B" w:rsidRDefault="003775BC" w:rsidP="0018190B">
      <w:pPr>
        <w:pStyle w:val="NoSpacing"/>
        <w:rPr>
          <w:sz w:val="28"/>
          <w:szCs w:val="28"/>
        </w:rPr>
      </w:pPr>
      <w:r w:rsidRPr="0018190B">
        <w:rPr>
          <w:sz w:val="28"/>
          <w:szCs w:val="28"/>
        </w:rPr>
        <w:t>20. Кочетовская Е.Г.Философская рефлексия любви как традиция русской культуры: Автореф. дисс. к философ. Наук. – Волгоград,2006, с. 6</w:t>
      </w:r>
    </w:p>
    <w:p w:rsidR="003775BC" w:rsidRPr="0018190B" w:rsidRDefault="003775BC" w:rsidP="0018190B">
      <w:pPr>
        <w:pStyle w:val="NoSpacing"/>
        <w:rPr>
          <w:sz w:val="28"/>
          <w:szCs w:val="28"/>
        </w:rPr>
      </w:pPr>
    </w:p>
    <w:p w:rsidR="003775BC" w:rsidRPr="0018190B" w:rsidRDefault="003775BC" w:rsidP="0018190B">
      <w:pPr>
        <w:pStyle w:val="NoSpacing"/>
        <w:rPr>
          <w:sz w:val="28"/>
          <w:szCs w:val="28"/>
        </w:rPr>
      </w:pPr>
      <w:r w:rsidRPr="0018190B">
        <w:rPr>
          <w:sz w:val="28"/>
          <w:szCs w:val="28"/>
        </w:rPr>
        <w:t>21. Мосина Вал.Р., Мосина Вер. Р. Художественное оформление в школе и компьютерная графика: Учебное пособие. – М.: Академия, 2002.</w:t>
      </w:r>
    </w:p>
    <w:p w:rsidR="003775BC" w:rsidRPr="0018190B" w:rsidRDefault="003775BC" w:rsidP="0018190B">
      <w:pPr>
        <w:pStyle w:val="NoSpacing"/>
        <w:rPr>
          <w:sz w:val="28"/>
          <w:szCs w:val="28"/>
        </w:rPr>
      </w:pPr>
    </w:p>
    <w:p w:rsidR="003775BC" w:rsidRPr="0018190B" w:rsidRDefault="003775BC" w:rsidP="0018190B">
      <w:pPr>
        <w:pStyle w:val="NoSpacing"/>
        <w:rPr>
          <w:sz w:val="28"/>
          <w:szCs w:val="28"/>
        </w:rPr>
      </w:pPr>
      <w:r w:rsidRPr="0018190B">
        <w:rPr>
          <w:sz w:val="28"/>
          <w:szCs w:val="28"/>
        </w:rPr>
        <w:t>22. Профильное обучение: Информационные материалы к региональной программе образования\ Сост.:Л.М. Ванюшкина,Э.В.Ванина – СПб.:СПбАППО,2005. – 162 с.</w:t>
      </w:r>
    </w:p>
    <w:p w:rsidR="003775BC" w:rsidRPr="0018190B" w:rsidRDefault="003775BC" w:rsidP="0018190B">
      <w:pPr>
        <w:pStyle w:val="NoSpacing"/>
        <w:rPr>
          <w:sz w:val="28"/>
          <w:szCs w:val="28"/>
        </w:rPr>
      </w:pPr>
    </w:p>
    <w:p w:rsidR="003775BC" w:rsidRPr="0018190B" w:rsidRDefault="003775BC" w:rsidP="0018190B">
      <w:pPr>
        <w:pStyle w:val="NoSpacing"/>
        <w:rPr>
          <w:sz w:val="28"/>
          <w:szCs w:val="28"/>
        </w:rPr>
      </w:pPr>
      <w:r w:rsidRPr="0018190B">
        <w:rPr>
          <w:sz w:val="28"/>
          <w:szCs w:val="28"/>
        </w:rPr>
        <w:t>23. Твоя профессиональная карьера. Под редакцией Чистяковой С.Н. – М.: Просвещение, 1998.</w:t>
      </w:r>
    </w:p>
    <w:p w:rsidR="003775BC" w:rsidRPr="0018190B" w:rsidRDefault="003775BC" w:rsidP="0018190B">
      <w:pPr>
        <w:pStyle w:val="NoSpacing"/>
        <w:rPr>
          <w:sz w:val="28"/>
          <w:szCs w:val="28"/>
        </w:rPr>
      </w:pPr>
    </w:p>
    <w:p w:rsidR="003775BC" w:rsidRPr="0018190B" w:rsidRDefault="003775BC" w:rsidP="0018190B">
      <w:pPr>
        <w:pStyle w:val="NoSpacing"/>
        <w:rPr>
          <w:sz w:val="28"/>
          <w:szCs w:val="28"/>
        </w:rPr>
      </w:pPr>
      <w:r w:rsidRPr="0018190B">
        <w:rPr>
          <w:sz w:val="28"/>
          <w:szCs w:val="28"/>
        </w:rPr>
        <w:t>24. Твоя профессиональная карьера /Дидактический материал по курсу. Под редакцией Чистяковой С.Н. – М.: Просвещение, 2000.</w:t>
      </w:r>
    </w:p>
    <w:p w:rsidR="003775BC" w:rsidRPr="0018190B" w:rsidRDefault="003775BC" w:rsidP="0018190B">
      <w:pPr>
        <w:pStyle w:val="NoSpacing"/>
        <w:rPr>
          <w:sz w:val="28"/>
          <w:szCs w:val="28"/>
        </w:rPr>
      </w:pPr>
    </w:p>
    <w:p w:rsidR="003775BC" w:rsidRPr="0018190B" w:rsidRDefault="003775BC" w:rsidP="0018190B">
      <w:pPr>
        <w:pStyle w:val="NoSpacing"/>
        <w:rPr>
          <w:sz w:val="28"/>
          <w:szCs w:val="28"/>
        </w:rPr>
      </w:pPr>
      <w:r w:rsidRPr="0018190B">
        <w:rPr>
          <w:sz w:val="28"/>
          <w:szCs w:val="28"/>
        </w:rPr>
        <w:t>25. Творогов О.В. Древнерусская литература /Хрестоматия для 5-9 классов.– М.: Просвещение, 1998</w:t>
      </w:r>
    </w:p>
    <w:p w:rsidR="003775BC" w:rsidRPr="0018190B" w:rsidRDefault="003775BC" w:rsidP="0018190B">
      <w:pPr>
        <w:pStyle w:val="NoSpacing"/>
        <w:rPr>
          <w:sz w:val="28"/>
          <w:szCs w:val="28"/>
        </w:rPr>
      </w:pPr>
    </w:p>
    <w:p w:rsidR="003775BC" w:rsidRPr="0018190B" w:rsidRDefault="003775BC" w:rsidP="0018190B">
      <w:pPr>
        <w:pStyle w:val="NoSpacing"/>
        <w:rPr>
          <w:sz w:val="28"/>
          <w:szCs w:val="28"/>
        </w:rPr>
      </w:pPr>
      <w:r w:rsidRPr="0018190B">
        <w:rPr>
          <w:sz w:val="28"/>
          <w:szCs w:val="28"/>
        </w:rPr>
        <w:t>26. Элективные курсы в профильном обучении. Информационное письмо Департамента общего и дополнительного образования Министерства образования РФ от 13.11.2003 № 14-51-277/13.</w:t>
      </w:r>
    </w:p>
    <w:p w:rsidR="003775BC" w:rsidRDefault="003775BC" w:rsidP="00BF118B">
      <w:pPr>
        <w:rPr>
          <w:sz w:val="28"/>
          <w:szCs w:val="28"/>
        </w:rPr>
      </w:pPr>
    </w:p>
    <w:p w:rsidR="003775BC" w:rsidRDefault="003775BC" w:rsidP="00BF118B">
      <w:pPr>
        <w:rPr>
          <w:sz w:val="28"/>
          <w:szCs w:val="28"/>
        </w:rPr>
      </w:pPr>
    </w:p>
    <w:p w:rsidR="003775BC" w:rsidRDefault="003775BC" w:rsidP="00BF118B">
      <w:pPr>
        <w:rPr>
          <w:sz w:val="28"/>
          <w:szCs w:val="28"/>
        </w:rPr>
      </w:pPr>
    </w:p>
    <w:p w:rsidR="003775BC" w:rsidRDefault="003775BC" w:rsidP="00BF118B">
      <w:pPr>
        <w:rPr>
          <w:sz w:val="28"/>
          <w:szCs w:val="28"/>
        </w:rPr>
      </w:pPr>
    </w:p>
    <w:p w:rsidR="003775BC" w:rsidRDefault="003775BC" w:rsidP="00BF118B">
      <w:pPr>
        <w:rPr>
          <w:sz w:val="28"/>
          <w:szCs w:val="28"/>
        </w:rPr>
      </w:pPr>
    </w:p>
    <w:p w:rsidR="003775BC" w:rsidRDefault="003775BC" w:rsidP="00BF118B">
      <w:pPr>
        <w:rPr>
          <w:sz w:val="28"/>
          <w:szCs w:val="28"/>
        </w:rPr>
      </w:pPr>
    </w:p>
    <w:p w:rsidR="003775BC" w:rsidRDefault="003775BC" w:rsidP="00BF118B">
      <w:pPr>
        <w:rPr>
          <w:sz w:val="28"/>
          <w:szCs w:val="28"/>
        </w:rPr>
      </w:pPr>
    </w:p>
    <w:p w:rsidR="003775BC" w:rsidRDefault="003775BC" w:rsidP="00BF118B"/>
    <w:tbl>
      <w:tblPr>
        <w:tblW w:w="9756" w:type="dxa"/>
        <w:tblInd w:w="-1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/>
      </w:tblPr>
      <w:tblGrid>
        <w:gridCol w:w="1527"/>
        <w:gridCol w:w="669"/>
        <w:gridCol w:w="7560"/>
      </w:tblGrid>
      <w:tr w:rsidR="003775BC" w:rsidRPr="00FB13E3">
        <w:tc>
          <w:tcPr>
            <w:tcW w:w="1527" w:type="dxa"/>
          </w:tcPr>
          <w:p w:rsidR="003775BC" w:rsidRPr="00FB13E3" w:rsidRDefault="003775BC" w:rsidP="00962B27">
            <w:r w:rsidRPr="00FB13E3">
              <w:t>№ раздела</w:t>
            </w:r>
          </w:p>
        </w:tc>
        <w:tc>
          <w:tcPr>
            <w:tcW w:w="669" w:type="dxa"/>
          </w:tcPr>
          <w:p w:rsidR="003775BC" w:rsidRPr="00FB13E3" w:rsidRDefault="003775BC" w:rsidP="00962B27">
            <w:r w:rsidRPr="00FB13E3">
              <w:t>№ занятия</w:t>
            </w:r>
          </w:p>
        </w:tc>
        <w:tc>
          <w:tcPr>
            <w:tcW w:w="7560" w:type="dxa"/>
          </w:tcPr>
          <w:p w:rsidR="003775BC" w:rsidRPr="00FB13E3" w:rsidRDefault="003775BC" w:rsidP="00962B27">
            <w:r w:rsidRPr="00FB13E3">
              <w:t>Тема занятия</w:t>
            </w:r>
          </w:p>
        </w:tc>
      </w:tr>
      <w:tr w:rsidR="003775BC" w:rsidRPr="00FB13E3">
        <w:tc>
          <w:tcPr>
            <w:tcW w:w="1527" w:type="dxa"/>
            <w:vMerge w:val="restart"/>
            <w:textDirection w:val="btLr"/>
          </w:tcPr>
          <w:p w:rsidR="003775BC" w:rsidRPr="00FB13E3" w:rsidRDefault="003775BC" w:rsidP="00962B27">
            <w:pPr>
              <w:rPr>
                <w:b/>
                <w:bCs/>
              </w:rPr>
            </w:pPr>
            <w:r w:rsidRPr="00FB13E3">
              <w:rPr>
                <w:b/>
                <w:bCs/>
              </w:rPr>
              <w:t xml:space="preserve">Тема 1. </w:t>
            </w:r>
          </w:p>
          <w:p w:rsidR="003775BC" w:rsidRPr="00FB13E3" w:rsidRDefault="003775BC" w:rsidP="00962B27">
            <w:pPr>
              <w:rPr>
                <w:b/>
                <w:bCs/>
              </w:rPr>
            </w:pPr>
            <w:r w:rsidRPr="00FB13E3">
              <w:rPr>
                <w:b/>
                <w:bCs/>
              </w:rPr>
              <w:t>Человек и искусство. Человек в искусстве</w:t>
            </w:r>
          </w:p>
          <w:p w:rsidR="003775BC" w:rsidRPr="00FB13E3" w:rsidRDefault="003775BC" w:rsidP="00962B27"/>
        </w:tc>
        <w:tc>
          <w:tcPr>
            <w:tcW w:w="669" w:type="dxa"/>
          </w:tcPr>
          <w:p w:rsidR="003775BC" w:rsidRPr="00FB13E3" w:rsidRDefault="003775BC" w:rsidP="00BF118B">
            <w:pPr>
              <w:numPr>
                <w:ilvl w:val="0"/>
                <w:numId w:val="1"/>
              </w:numPr>
              <w:spacing w:after="0" w:line="240" w:lineRule="auto"/>
              <w:ind w:left="0" w:firstLine="0"/>
            </w:pPr>
          </w:p>
        </w:tc>
        <w:tc>
          <w:tcPr>
            <w:tcW w:w="7560" w:type="dxa"/>
          </w:tcPr>
          <w:p w:rsidR="003775BC" w:rsidRPr="00FB13E3" w:rsidRDefault="003775BC" w:rsidP="00962B27">
            <w:r w:rsidRPr="00FB13E3">
              <w:t>Человек в мире искусства.</w:t>
            </w:r>
          </w:p>
          <w:p w:rsidR="003775BC" w:rsidRPr="00FB13E3" w:rsidRDefault="003775BC" w:rsidP="00962B27">
            <w:r w:rsidRPr="00FB13E3">
              <w:t>Роль искусств а в жизни людей.</w:t>
            </w:r>
          </w:p>
        </w:tc>
      </w:tr>
      <w:tr w:rsidR="003775BC" w:rsidRPr="00FB13E3">
        <w:trPr>
          <w:trHeight w:val="702"/>
        </w:trPr>
        <w:tc>
          <w:tcPr>
            <w:tcW w:w="1527" w:type="dxa"/>
            <w:vMerge/>
            <w:vAlign w:val="center"/>
          </w:tcPr>
          <w:p w:rsidR="003775BC" w:rsidRPr="00FB13E3" w:rsidRDefault="003775BC" w:rsidP="00962B27"/>
        </w:tc>
        <w:tc>
          <w:tcPr>
            <w:tcW w:w="669" w:type="dxa"/>
          </w:tcPr>
          <w:p w:rsidR="003775BC" w:rsidRPr="00FB13E3" w:rsidRDefault="003775BC" w:rsidP="00BF118B">
            <w:pPr>
              <w:numPr>
                <w:ilvl w:val="0"/>
                <w:numId w:val="1"/>
              </w:numPr>
              <w:spacing w:after="0" w:line="240" w:lineRule="auto"/>
              <w:ind w:left="0" w:firstLine="0"/>
            </w:pPr>
          </w:p>
        </w:tc>
        <w:tc>
          <w:tcPr>
            <w:tcW w:w="7560" w:type="dxa"/>
          </w:tcPr>
          <w:p w:rsidR="003775BC" w:rsidRPr="00FB13E3" w:rsidRDefault="003775BC" w:rsidP="00962B27">
            <w:r w:rsidRPr="00FB13E3">
              <w:t>Искусство как механизм развития культурного человека и общества.</w:t>
            </w:r>
          </w:p>
        </w:tc>
      </w:tr>
      <w:tr w:rsidR="003775BC" w:rsidRPr="00FB13E3">
        <w:tc>
          <w:tcPr>
            <w:tcW w:w="1527" w:type="dxa"/>
            <w:vMerge/>
            <w:vAlign w:val="center"/>
          </w:tcPr>
          <w:p w:rsidR="003775BC" w:rsidRPr="00FB13E3" w:rsidRDefault="003775BC" w:rsidP="00962B27"/>
        </w:tc>
        <w:tc>
          <w:tcPr>
            <w:tcW w:w="669" w:type="dxa"/>
          </w:tcPr>
          <w:p w:rsidR="003775BC" w:rsidRPr="00FB13E3" w:rsidRDefault="003775BC" w:rsidP="00BF118B">
            <w:pPr>
              <w:numPr>
                <w:ilvl w:val="0"/>
                <w:numId w:val="1"/>
              </w:numPr>
              <w:spacing w:after="0" w:line="240" w:lineRule="auto"/>
              <w:ind w:left="0" w:firstLine="0"/>
            </w:pPr>
          </w:p>
        </w:tc>
        <w:tc>
          <w:tcPr>
            <w:tcW w:w="7560" w:type="dxa"/>
          </w:tcPr>
          <w:p w:rsidR="003775BC" w:rsidRPr="00FB13E3" w:rsidRDefault="003775BC" w:rsidP="00962B27">
            <w:r w:rsidRPr="00FB13E3">
              <w:t>Полифункциональность искусства.</w:t>
            </w:r>
          </w:p>
        </w:tc>
      </w:tr>
      <w:tr w:rsidR="003775BC" w:rsidRPr="00FB13E3">
        <w:tc>
          <w:tcPr>
            <w:tcW w:w="1527" w:type="dxa"/>
            <w:vMerge/>
            <w:vAlign w:val="center"/>
          </w:tcPr>
          <w:p w:rsidR="003775BC" w:rsidRPr="00FB13E3" w:rsidRDefault="003775BC" w:rsidP="00962B27"/>
        </w:tc>
        <w:tc>
          <w:tcPr>
            <w:tcW w:w="669" w:type="dxa"/>
          </w:tcPr>
          <w:p w:rsidR="003775BC" w:rsidRPr="00FB13E3" w:rsidRDefault="003775BC" w:rsidP="00BF118B">
            <w:pPr>
              <w:numPr>
                <w:ilvl w:val="0"/>
                <w:numId w:val="1"/>
              </w:numPr>
              <w:spacing w:after="0" w:line="240" w:lineRule="auto"/>
              <w:ind w:left="0" w:firstLine="0"/>
            </w:pPr>
          </w:p>
        </w:tc>
        <w:tc>
          <w:tcPr>
            <w:tcW w:w="7560" w:type="dxa"/>
          </w:tcPr>
          <w:p w:rsidR="003775BC" w:rsidRPr="00FB13E3" w:rsidRDefault="003775BC" w:rsidP="00962B27">
            <w:r w:rsidRPr="00FB13E3">
              <w:t xml:space="preserve">         Особенности восприятия искусства.</w:t>
            </w:r>
          </w:p>
        </w:tc>
      </w:tr>
      <w:tr w:rsidR="003775BC" w:rsidRPr="00FB13E3">
        <w:tc>
          <w:tcPr>
            <w:tcW w:w="1527" w:type="dxa"/>
            <w:vMerge/>
            <w:vAlign w:val="center"/>
          </w:tcPr>
          <w:p w:rsidR="003775BC" w:rsidRPr="00FB13E3" w:rsidRDefault="003775BC" w:rsidP="00962B27"/>
        </w:tc>
        <w:tc>
          <w:tcPr>
            <w:tcW w:w="669" w:type="dxa"/>
          </w:tcPr>
          <w:p w:rsidR="003775BC" w:rsidRPr="00FB13E3" w:rsidRDefault="003775BC" w:rsidP="00BF118B">
            <w:pPr>
              <w:numPr>
                <w:ilvl w:val="0"/>
                <w:numId w:val="1"/>
              </w:numPr>
              <w:spacing w:after="0" w:line="240" w:lineRule="auto"/>
              <w:ind w:left="0" w:firstLine="0"/>
            </w:pPr>
          </w:p>
        </w:tc>
        <w:tc>
          <w:tcPr>
            <w:tcW w:w="7560" w:type="dxa"/>
          </w:tcPr>
          <w:p w:rsidR="003775BC" w:rsidRPr="00FB13E3" w:rsidRDefault="003775BC" w:rsidP="00962B27">
            <w:r w:rsidRPr="00FB13E3">
              <w:t xml:space="preserve">Творческая деятельность. </w:t>
            </w:r>
          </w:p>
        </w:tc>
      </w:tr>
      <w:tr w:rsidR="003775BC" w:rsidRPr="00FB13E3">
        <w:tc>
          <w:tcPr>
            <w:tcW w:w="1527" w:type="dxa"/>
            <w:vMerge/>
            <w:vAlign w:val="center"/>
          </w:tcPr>
          <w:p w:rsidR="003775BC" w:rsidRPr="00FB13E3" w:rsidRDefault="003775BC" w:rsidP="00962B27"/>
        </w:tc>
        <w:tc>
          <w:tcPr>
            <w:tcW w:w="669" w:type="dxa"/>
          </w:tcPr>
          <w:p w:rsidR="003775BC" w:rsidRPr="00FB13E3" w:rsidRDefault="003775BC" w:rsidP="00BF118B">
            <w:pPr>
              <w:numPr>
                <w:ilvl w:val="0"/>
                <w:numId w:val="1"/>
              </w:numPr>
              <w:spacing w:after="0" w:line="240" w:lineRule="auto"/>
              <w:ind w:left="0" w:firstLine="0"/>
            </w:pPr>
          </w:p>
        </w:tc>
        <w:tc>
          <w:tcPr>
            <w:tcW w:w="7560" w:type="dxa"/>
          </w:tcPr>
          <w:p w:rsidR="003775BC" w:rsidRPr="00FB13E3" w:rsidRDefault="003775BC" w:rsidP="00962B27">
            <w:r w:rsidRPr="00FB13E3">
              <w:t>Искусство как система образных языков</w:t>
            </w:r>
          </w:p>
        </w:tc>
      </w:tr>
      <w:tr w:rsidR="003775BC" w:rsidRPr="00FB13E3">
        <w:tc>
          <w:tcPr>
            <w:tcW w:w="1527" w:type="dxa"/>
            <w:vMerge w:val="restart"/>
            <w:textDirection w:val="btLr"/>
          </w:tcPr>
          <w:p w:rsidR="003775BC" w:rsidRPr="00FB13E3" w:rsidRDefault="003775BC" w:rsidP="00962B27">
            <w:pPr>
              <w:rPr>
                <w:b/>
                <w:bCs/>
              </w:rPr>
            </w:pPr>
            <w:r w:rsidRPr="00FB13E3">
              <w:rPr>
                <w:b/>
                <w:bCs/>
              </w:rPr>
              <w:t xml:space="preserve">Тема 2. </w:t>
            </w:r>
          </w:p>
          <w:p w:rsidR="003775BC" w:rsidRPr="00FB13E3" w:rsidRDefault="003775BC" w:rsidP="00962B27">
            <w:pPr>
              <w:rPr>
                <w:b/>
                <w:bCs/>
              </w:rPr>
            </w:pPr>
            <w:r w:rsidRPr="00FB13E3">
              <w:rPr>
                <w:b/>
                <w:bCs/>
              </w:rPr>
              <w:t>Искусство и жизнь</w:t>
            </w:r>
          </w:p>
          <w:p w:rsidR="003775BC" w:rsidRPr="00FB13E3" w:rsidRDefault="003775BC" w:rsidP="00962B27"/>
        </w:tc>
        <w:tc>
          <w:tcPr>
            <w:tcW w:w="669" w:type="dxa"/>
          </w:tcPr>
          <w:p w:rsidR="003775BC" w:rsidRPr="00FB13E3" w:rsidRDefault="003775BC" w:rsidP="00BF118B">
            <w:pPr>
              <w:numPr>
                <w:ilvl w:val="0"/>
                <w:numId w:val="1"/>
              </w:numPr>
              <w:spacing w:after="0" w:line="240" w:lineRule="auto"/>
              <w:ind w:left="0" w:firstLine="0"/>
            </w:pPr>
          </w:p>
        </w:tc>
        <w:tc>
          <w:tcPr>
            <w:tcW w:w="7560" w:type="dxa"/>
          </w:tcPr>
          <w:p w:rsidR="003775BC" w:rsidRPr="00FB13E3" w:rsidRDefault="003775BC" w:rsidP="00962B27">
            <w:r w:rsidRPr="00FB13E3">
              <w:t>Виды искусства. Специфика искусства.</w:t>
            </w:r>
          </w:p>
        </w:tc>
      </w:tr>
      <w:tr w:rsidR="003775BC" w:rsidRPr="00FB13E3">
        <w:tc>
          <w:tcPr>
            <w:tcW w:w="1527" w:type="dxa"/>
            <w:vMerge/>
            <w:vAlign w:val="center"/>
          </w:tcPr>
          <w:p w:rsidR="003775BC" w:rsidRPr="00FB13E3" w:rsidRDefault="003775BC" w:rsidP="00962B27"/>
        </w:tc>
        <w:tc>
          <w:tcPr>
            <w:tcW w:w="669" w:type="dxa"/>
          </w:tcPr>
          <w:p w:rsidR="003775BC" w:rsidRPr="00FB13E3" w:rsidRDefault="003775BC" w:rsidP="00BF118B">
            <w:pPr>
              <w:numPr>
                <w:ilvl w:val="0"/>
                <w:numId w:val="1"/>
              </w:numPr>
              <w:spacing w:after="0" w:line="240" w:lineRule="auto"/>
              <w:ind w:left="0" w:firstLine="0"/>
            </w:pPr>
          </w:p>
        </w:tc>
        <w:tc>
          <w:tcPr>
            <w:tcW w:w="7560" w:type="dxa"/>
          </w:tcPr>
          <w:p w:rsidR="003775BC" w:rsidRPr="00FB13E3" w:rsidRDefault="003775BC" w:rsidP="00962B27">
            <w:r w:rsidRPr="00FB13E3">
              <w:t>Взаимообусловленность искусства.</w:t>
            </w:r>
          </w:p>
        </w:tc>
      </w:tr>
      <w:tr w:rsidR="003775BC" w:rsidRPr="00FB13E3">
        <w:trPr>
          <w:trHeight w:val="328"/>
        </w:trPr>
        <w:tc>
          <w:tcPr>
            <w:tcW w:w="1527" w:type="dxa"/>
            <w:vMerge/>
            <w:vAlign w:val="center"/>
          </w:tcPr>
          <w:p w:rsidR="003775BC" w:rsidRPr="00FB13E3" w:rsidRDefault="003775BC" w:rsidP="00962B27"/>
        </w:tc>
        <w:tc>
          <w:tcPr>
            <w:tcW w:w="669" w:type="dxa"/>
          </w:tcPr>
          <w:p w:rsidR="003775BC" w:rsidRPr="00FB13E3" w:rsidRDefault="003775BC" w:rsidP="00BF118B">
            <w:pPr>
              <w:numPr>
                <w:ilvl w:val="0"/>
                <w:numId w:val="1"/>
              </w:numPr>
              <w:spacing w:after="0" w:line="240" w:lineRule="auto"/>
              <w:ind w:left="0" w:firstLine="0"/>
            </w:pPr>
          </w:p>
        </w:tc>
        <w:tc>
          <w:tcPr>
            <w:tcW w:w="7560" w:type="dxa"/>
          </w:tcPr>
          <w:p w:rsidR="003775BC" w:rsidRPr="00FB13E3" w:rsidRDefault="003775BC" w:rsidP="00962B27">
            <w:r w:rsidRPr="00FB13E3">
              <w:t>Художественное восприятие.</w:t>
            </w:r>
          </w:p>
        </w:tc>
      </w:tr>
      <w:tr w:rsidR="003775BC" w:rsidRPr="00FB13E3">
        <w:tc>
          <w:tcPr>
            <w:tcW w:w="1527" w:type="dxa"/>
            <w:vMerge/>
            <w:vAlign w:val="center"/>
          </w:tcPr>
          <w:p w:rsidR="003775BC" w:rsidRPr="00FB13E3" w:rsidRDefault="003775BC" w:rsidP="00962B27"/>
        </w:tc>
        <w:tc>
          <w:tcPr>
            <w:tcW w:w="669" w:type="dxa"/>
          </w:tcPr>
          <w:p w:rsidR="003775BC" w:rsidRPr="00FB13E3" w:rsidRDefault="003775BC" w:rsidP="00BF118B">
            <w:pPr>
              <w:numPr>
                <w:ilvl w:val="0"/>
                <w:numId w:val="1"/>
              </w:numPr>
              <w:spacing w:after="0" w:line="240" w:lineRule="auto"/>
              <w:ind w:left="0" w:firstLine="0"/>
            </w:pPr>
          </w:p>
        </w:tc>
        <w:tc>
          <w:tcPr>
            <w:tcW w:w="7560" w:type="dxa"/>
          </w:tcPr>
          <w:p w:rsidR="003775BC" w:rsidRPr="00FB13E3" w:rsidRDefault="003775BC" w:rsidP="00962B27">
            <w:r w:rsidRPr="00FB13E3">
              <w:t>Художественное мышление.</w:t>
            </w:r>
          </w:p>
        </w:tc>
      </w:tr>
      <w:tr w:rsidR="003775BC" w:rsidRPr="00FB13E3">
        <w:tc>
          <w:tcPr>
            <w:tcW w:w="1527" w:type="dxa"/>
            <w:vMerge/>
            <w:vAlign w:val="center"/>
          </w:tcPr>
          <w:p w:rsidR="003775BC" w:rsidRPr="00FB13E3" w:rsidRDefault="003775BC" w:rsidP="00962B27"/>
        </w:tc>
        <w:tc>
          <w:tcPr>
            <w:tcW w:w="669" w:type="dxa"/>
          </w:tcPr>
          <w:p w:rsidR="003775BC" w:rsidRPr="00FB13E3" w:rsidRDefault="003775BC" w:rsidP="00BF118B">
            <w:pPr>
              <w:numPr>
                <w:ilvl w:val="0"/>
                <w:numId w:val="1"/>
              </w:numPr>
              <w:spacing w:after="0" w:line="240" w:lineRule="auto"/>
              <w:ind w:left="0" w:firstLine="0"/>
            </w:pPr>
          </w:p>
        </w:tc>
        <w:tc>
          <w:tcPr>
            <w:tcW w:w="7560" w:type="dxa"/>
          </w:tcPr>
          <w:p w:rsidR="003775BC" w:rsidRPr="00FB13E3" w:rsidRDefault="003775BC" w:rsidP="00962B27">
            <w:r w:rsidRPr="00FB13E3">
              <w:t>Роль произведение искусства в жизни человека и общества.</w:t>
            </w:r>
          </w:p>
        </w:tc>
      </w:tr>
      <w:tr w:rsidR="003775BC" w:rsidRPr="00FB13E3">
        <w:tc>
          <w:tcPr>
            <w:tcW w:w="1527" w:type="dxa"/>
            <w:vMerge w:val="restart"/>
            <w:textDirection w:val="btLr"/>
          </w:tcPr>
          <w:p w:rsidR="003775BC" w:rsidRPr="00FB13E3" w:rsidRDefault="003775BC" w:rsidP="00962B27">
            <w:pPr>
              <w:rPr>
                <w:b/>
                <w:bCs/>
              </w:rPr>
            </w:pPr>
            <w:r w:rsidRPr="00FB13E3">
              <w:rPr>
                <w:b/>
                <w:bCs/>
              </w:rPr>
              <w:t>Тема 3.</w:t>
            </w:r>
          </w:p>
          <w:p w:rsidR="003775BC" w:rsidRPr="00FB13E3" w:rsidRDefault="003775BC" w:rsidP="00962B27">
            <w:r w:rsidRPr="00FB13E3">
              <w:rPr>
                <w:b/>
                <w:bCs/>
              </w:rPr>
              <w:t xml:space="preserve"> Характеры в искусстве и жизни </w:t>
            </w:r>
          </w:p>
          <w:p w:rsidR="003775BC" w:rsidRPr="00FB13E3" w:rsidRDefault="003775BC" w:rsidP="00962B27"/>
        </w:tc>
        <w:tc>
          <w:tcPr>
            <w:tcW w:w="669" w:type="dxa"/>
          </w:tcPr>
          <w:p w:rsidR="003775BC" w:rsidRPr="00FB13E3" w:rsidRDefault="003775BC" w:rsidP="00BF118B">
            <w:pPr>
              <w:numPr>
                <w:ilvl w:val="0"/>
                <w:numId w:val="1"/>
              </w:numPr>
              <w:spacing w:after="0" w:line="240" w:lineRule="auto"/>
              <w:ind w:left="0" w:firstLine="0"/>
            </w:pPr>
          </w:p>
        </w:tc>
        <w:tc>
          <w:tcPr>
            <w:tcW w:w="7560" w:type="dxa"/>
          </w:tcPr>
          <w:p w:rsidR="003775BC" w:rsidRPr="00FB13E3" w:rsidRDefault="003775BC" w:rsidP="00962B27">
            <w:r w:rsidRPr="00FB13E3">
              <w:t>Существующие классификации типологии характеров.</w:t>
            </w:r>
          </w:p>
        </w:tc>
      </w:tr>
      <w:tr w:rsidR="003775BC" w:rsidRPr="00FB13E3">
        <w:tc>
          <w:tcPr>
            <w:tcW w:w="1527" w:type="dxa"/>
            <w:vMerge/>
            <w:vAlign w:val="center"/>
          </w:tcPr>
          <w:p w:rsidR="003775BC" w:rsidRPr="00FB13E3" w:rsidRDefault="003775BC" w:rsidP="00962B27"/>
        </w:tc>
        <w:tc>
          <w:tcPr>
            <w:tcW w:w="669" w:type="dxa"/>
          </w:tcPr>
          <w:p w:rsidR="003775BC" w:rsidRPr="00FB13E3" w:rsidRDefault="003775BC" w:rsidP="00BF118B">
            <w:pPr>
              <w:numPr>
                <w:ilvl w:val="0"/>
                <w:numId w:val="1"/>
              </w:numPr>
              <w:spacing w:after="0" w:line="240" w:lineRule="auto"/>
              <w:ind w:left="0" w:firstLine="0"/>
            </w:pPr>
          </w:p>
        </w:tc>
        <w:tc>
          <w:tcPr>
            <w:tcW w:w="7560" w:type="dxa"/>
          </w:tcPr>
          <w:p w:rsidR="003775BC" w:rsidRPr="00FB13E3" w:rsidRDefault="003775BC" w:rsidP="00962B27">
            <w:r w:rsidRPr="00FB13E3">
              <w:t>Классификация характеров М.Е. Бурно.</w:t>
            </w:r>
          </w:p>
        </w:tc>
      </w:tr>
      <w:tr w:rsidR="003775BC" w:rsidRPr="00FB13E3">
        <w:tc>
          <w:tcPr>
            <w:tcW w:w="1527" w:type="dxa"/>
            <w:vMerge/>
            <w:vAlign w:val="center"/>
          </w:tcPr>
          <w:p w:rsidR="003775BC" w:rsidRPr="00FB13E3" w:rsidRDefault="003775BC" w:rsidP="00962B27"/>
        </w:tc>
        <w:tc>
          <w:tcPr>
            <w:tcW w:w="669" w:type="dxa"/>
          </w:tcPr>
          <w:p w:rsidR="003775BC" w:rsidRPr="00FB13E3" w:rsidRDefault="003775BC" w:rsidP="00BF118B">
            <w:pPr>
              <w:numPr>
                <w:ilvl w:val="0"/>
                <w:numId w:val="1"/>
              </w:numPr>
              <w:spacing w:after="0" w:line="240" w:lineRule="auto"/>
              <w:ind w:left="0" w:firstLine="0"/>
            </w:pPr>
          </w:p>
        </w:tc>
        <w:tc>
          <w:tcPr>
            <w:tcW w:w="7560" w:type="dxa"/>
          </w:tcPr>
          <w:p w:rsidR="003775BC" w:rsidRPr="00FB13E3" w:rsidRDefault="003775BC" w:rsidP="00962B27">
            <w:r w:rsidRPr="00FB13E3">
              <w:t>Характеры в литературе.</w:t>
            </w:r>
          </w:p>
        </w:tc>
      </w:tr>
      <w:tr w:rsidR="003775BC" w:rsidRPr="00FB13E3">
        <w:tc>
          <w:tcPr>
            <w:tcW w:w="1527" w:type="dxa"/>
            <w:vMerge/>
            <w:vAlign w:val="center"/>
          </w:tcPr>
          <w:p w:rsidR="003775BC" w:rsidRPr="00FB13E3" w:rsidRDefault="003775BC" w:rsidP="00962B27"/>
        </w:tc>
        <w:tc>
          <w:tcPr>
            <w:tcW w:w="669" w:type="dxa"/>
          </w:tcPr>
          <w:p w:rsidR="003775BC" w:rsidRPr="00FB13E3" w:rsidRDefault="003775BC" w:rsidP="00BF118B">
            <w:pPr>
              <w:numPr>
                <w:ilvl w:val="0"/>
                <w:numId w:val="1"/>
              </w:numPr>
              <w:spacing w:after="0" w:line="240" w:lineRule="auto"/>
              <w:ind w:left="0" w:firstLine="0"/>
            </w:pPr>
          </w:p>
        </w:tc>
        <w:tc>
          <w:tcPr>
            <w:tcW w:w="7560" w:type="dxa"/>
          </w:tcPr>
          <w:p w:rsidR="003775BC" w:rsidRPr="00FB13E3" w:rsidRDefault="003775BC" w:rsidP="00962B27">
            <w:r w:rsidRPr="00FB13E3">
              <w:t>Характеры в живописи.</w:t>
            </w:r>
          </w:p>
        </w:tc>
      </w:tr>
      <w:tr w:rsidR="003775BC" w:rsidRPr="00FB13E3">
        <w:tc>
          <w:tcPr>
            <w:tcW w:w="1527" w:type="dxa"/>
            <w:vMerge/>
            <w:vAlign w:val="center"/>
          </w:tcPr>
          <w:p w:rsidR="003775BC" w:rsidRPr="00FB13E3" w:rsidRDefault="003775BC" w:rsidP="00962B27"/>
        </w:tc>
        <w:tc>
          <w:tcPr>
            <w:tcW w:w="669" w:type="dxa"/>
          </w:tcPr>
          <w:p w:rsidR="003775BC" w:rsidRPr="00FB13E3" w:rsidRDefault="003775BC" w:rsidP="00BF118B">
            <w:pPr>
              <w:numPr>
                <w:ilvl w:val="0"/>
                <w:numId w:val="1"/>
              </w:numPr>
              <w:spacing w:after="0" w:line="240" w:lineRule="auto"/>
              <w:ind w:left="0" w:firstLine="0"/>
            </w:pPr>
          </w:p>
        </w:tc>
        <w:tc>
          <w:tcPr>
            <w:tcW w:w="7560" w:type="dxa"/>
          </w:tcPr>
          <w:p w:rsidR="003775BC" w:rsidRPr="00FB13E3" w:rsidRDefault="003775BC" w:rsidP="00962B27">
            <w:r w:rsidRPr="00FB13E3">
              <w:t>Характеры в музыке.</w:t>
            </w:r>
          </w:p>
        </w:tc>
      </w:tr>
      <w:tr w:rsidR="003775BC" w:rsidRPr="00FB13E3">
        <w:tc>
          <w:tcPr>
            <w:tcW w:w="1527" w:type="dxa"/>
            <w:vMerge/>
            <w:vAlign w:val="center"/>
          </w:tcPr>
          <w:p w:rsidR="003775BC" w:rsidRPr="00FB13E3" w:rsidRDefault="003775BC" w:rsidP="00962B27"/>
        </w:tc>
        <w:tc>
          <w:tcPr>
            <w:tcW w:w="669" w:type="dxa"/>
          </w:tcPr>
          <w:p w:rsidR="003775BC" w:rsidRPr="00FB13E3" w:rsidRDefault="003775BC" w:rsidP="00BF118B">
            <w:pPr>
              <w:numPr>
                <w:ilvl w:val="0"/>
                <w:numId w:val="1"/>
              </w:numPr>
              <w:spacing w:after="0" w:line="240" w:lineRule="auto"/>
              <w:ind w:left="0" w:firstLine="0"/>
            </w:pPr>
          </w:p>
        </w:tc>
        <w:tc>
          <w:tcPr>
            <w:tcW w:w="7560" w:type="dxa"/>
          </w:tcPr>
          <w:p w:rsidR="003775BC" w:rsidRPr="00FB13E3" w:rsidRDefault="003775BC" w:rsidP="00962B27">
            <w:r w:rsidRPr="00FB13E3">
              <w:t>Характеры в кино-фотоискусстве.</w:t>
            </w:r>
          </w:p>
        </w:tc>
      </w:tr>
      <w:tr w:rsidR="003775BC" w:rsidRPr="00FB13E3">
        <w:tc>
          <w:tcPr>
            <w:tcW w:w="1527" w:type="dxa"/>
            <w:vMerge/>
            <w:vAlign w:val="center"/>
          </w:tcPr>
          <w:p w:rsidR="003775BC" w:rsidRPr="00FB13E3" w:rsidRDefault="003775BC" w:rsidP="00962B27"/>
        </w:tc>
        <w:tc>
          <w:tcPr>
            <w:tcW w:w="669" w:type="dxa"/>
          </w:tcPr>
          <w:p w:rsidR="003775BC" w:rsidRPr="00FB13E3" w:rsidRDefault="003775BC" w:rsidP="00BF118B">
            <w:pPr>
              <w:numPr>
                <w:ilvl w:val="0"/>
                <w:numId w:val="1"/>
              </w:numPr>
              <w:spacing w:after="0" w:line="240" w:lineRule="auto"/>
              <w:ind w:left="0" w:firstLine="0"/>
            </w:pPr>
          </w:p>
        </w:tc>
        <w:tc>
          <w:tcPr>
            <w:tcW w:w="7560" w:type="dxa"/>
          </w:tcPr>
          <w:p w:rsidR="003775BC" w:rsidRPr="00FB13E3" w:rsidRDefault="003775BC" w:rsidP="00962B27">
            <w:r w:rsidRPr="00FB13E3">
              <w:t xml:space="preserve">Художник и его творение. </w:t>
            </w:r>
          </w:p>
        </w:tc>
      </w:tr>
      <w:tr w:rsidR="003775BC" w:rsidRPr="00FB13E3">
        <w:trPr>
          <w:cantSplit/>
          <w:trHeight w:val="529"/>
        </w:trPr>
        <w:tc>
          <w:tcPr>
            <w:tcW w:w="1527" w:type="dxa"/>
            <w:vMerge/>
            <w:vAlign w:val="center"/>
          </w:tcPr>
          <w:p w:rsidR="003775BC" w:rsidRPr="00FB13E3" w:rsidRDefault="003775BC" w:rsidP="00962B27"/>
        </w:tc>
        <w:tc>
          <w:tcPr>
            <w:tcW w:w="669" w:type="dxa"/>
          </w:tcPr>
          <w:p w:rsidR="003775BC" w:rsidRPr="00FB13E3" w:rsidRDefault="003775BC" w:rsidP="00BF118B">
            <w:pPr>
              <w:numPr>
                <w:ilvl w:val="0"/>
                <w:numId w:val="1"/>
              </w:numPr>
              <w:spacing w:after="0" w:line="240" w:lineRule="auto"/>
              <w:ind w:left="0" w:firstLine="0"/>
            </w:pPr>
          </w:p>
        </w:tc>
        <w:tc>
          <w:tcPr>
            <w:tcW w:w="7560" w:type="dxa"/>
          </w:tcPr>
          <w:p w:rsidR="003775BC" w:rsidRPr="00FB13E3" w:rsidRDefault="003775BC" w:rsidP="00962B27">
            <w:r w:rsidRPr="00FB13E3">
              <w:t>Взаимосвязь характера с деятельностью человека.</w:t>
            </w:r>
          </w:p>
        </w:tc>
      </w:tr>
      <w:tr w:rsidR="003775BC" w:rsidRPr="00FB13E3">
        <w:trPr>
          <w:trHeight w:val="250"/>
        </w:trPr>
        <w:tc>
          <w:tcPr>
            <w:tcW w:w="1527" w:type="dxa"/>
            <w:vMerge w:val="restart"/>
            <w:textDirection w:val="btLr"/>
          </w:tcPr>
          <w:p w:rsidR="003775BC" w:rsidRPr="00FB13E3" w:rsidRDefault="003775BC" w:rsidP="00962B27">
            <w:pPr>
              <w:rPr>
                <w:b/>
                <w:bCs/>
              </w:rPr>
            </w:pPr>
            <w:r w:rsidRPr="00FB13E3">
              <w:rPr>
                <w:b/>
                <w:bCs/>
              </w:rPr>
              <w:t xml:space="preserve">Тема 4. </w:t>
            </w:r>
          </w:p>
          <w:p w:rsidR="003775BC" w:rsidRPr="00FB13E3" w:rsidRDefault="003775BC" w:rsidP="00962B27">
            <w:pPr>
              <w:rPr>
                <w:b/>
                <w:bCs/>
              </w:rPr>
            </w:pPr>
            <w:r w:rsidRPr="00FB13E3">
              <w:rPr>
                <w:b/>
                <w:bCs/>
              </w:rPr>
              <w:t>Методы творческого самовыражения (практикум)</w:t>
            </w:r>
          </w:p>
          <w:p w:rsidR="003775BC" w:rsidRPr="00FB13E3" w:rsidRDefault="003775BC" w:rsidP="00962B27"/>
        </w:tc>
        <w:tc>
          <w:tcPr>
            <w:tcW w:w="669" w:type="dxa"/>
          </w:tcPr>
          <w:p w:rsidR="003775BC" w:rsidRPr="00FB13E3" w:rsidRDefault="003775BC" w:rsidP="00BF118B">
            <w:pPr>
              <w:numPr>
                <w:ilvl w:val="0"/>
                <w:numId w:val="1"/>
              </w:numPr>
              <w:spacing w:after="0" w:line="240" w:lineRule="auto"/>
              <w:ind w:left="0" w:firstLine="0"/>
            </w:pPr>
          </w:p>
        </w:tc>
        <w:tc>
          <w:tcPr>
            <w:tcW w:w="7560" w:type="dxa"/>
          </w:tcPr>
          <w:p w:rsidR="003775BC" w:rsidRPr="00FB13E3" w:rsidRDefault="003775BC" w:rsidP="00962B27">
            <w:r w:rsidRPr="00FB13E3">
              <w:t>Методы творческого самовыражения.</w:t>
            </w:r>
          </w:p>
        </w:tc>
      </w:tr>
      <w:tr w:rsidR="003775BC" w:rsidRPr="00FB13E3">
        <w:tc>
          <w:tcPr>
            <w:tcW w:w="1527" w:type="dxa"/>
            <w:vMerge/>
            <w:vAlign w:val="center"/>
          </w:tcPr>
          <w:p w:rsidR="003775BC" w:rsidRPr="00FB13E3" w:rsidRDefault="003775BC" w:rsidP="00962B27"/>
        </w:tc>
        <w:tc>
          <w:tcPr>
            <w:tcW w:w="669" w:type="dxa"/>
          </w:tcPr>
          <w:p w:rsidR="003775BC" w:rsidRPr="00FB13E3" w:rsidRDefault="003775BC" w:rsidP="00BF118B">
            <w:pPr>
              <w:numPr>
                <w:ilvl w:val="0"/>
                <w:numId w:val="1"/>
              </w:numPr>
              <w:spacing w:after="0" w:line="240" w:lineRule="auto"/>
              <w:ind w:left="0" w:firstLine="0"/>
            </w:pPr>
          </w:p>
        </w:tc>
        <w:tc>
          <w:tcPr>
            <w:tcW w:w="7560" w:type="dxa"/>
          </w:tcPr>
          <w:p w:rsidR="003775BC" w:rsidRPr="00FB13E3" w:rsidRDefault="003775BC" w:rsidP="00962B27">
            <w:r w:rsidRPr="00FB13E3">
              <w:t>Возможности технических средств в творческом самовыражении.</w:t>
            </w:r>
          </w:p>
        </w:tc>
      </w:tr>
      <w:tr w:rsidR="003775BC" w:rsidRPr="00FB13E3">
        <w:tc>
          <w:tcPr>
            <w:tcW w:w="1527" w:type="dxa"/>
            <w:vMerge/>
            <w:vAlign w:val="center"/>
          </w:tcPr>
          <w:p w:rsidR="003775BC" w:rsidRPr="00FB13E3" w:rsidRDefault="003775BC" w:rsidP="00962B27"/>
        </w:tc>
        <w:tc>
          <w:tcPr>
            <w:tcW w:w="669" w:type="dxa"/>
          </w:tcPr>
          <w:p w:rsidR="003775BC" w:rsidRPr="00FB13E3" w:rsidRDefault="003775BC" w:rsidP="00BF118B">
            <w:pPr>
              <w:numPr>
                <w:ilvl w:val="0"/>
                <w:numId w:val="1"/>
              </w:numPr>
              <w:spacing w:after="0" w:line="240" w:lineRule="auto"/>
              <w:ind w:left="0" w:firstLine="0"/>
            </w:pPr>
          </w:p>
        </w:tc>
        <w:tc>
          <w:tcPr>
            <w:tcW w:w="7560" w:type="dxa"/>
          </w:tcPr>
          <w:p w:rsidR="003775BC" w:rsidRPr="00FB13E3" w:rsidRDefault="003775BC" w:rsidP="00962B27">
            <w:r w:rsidRPr="00FB13E3">
              <w:t>Творческое самовыражение в создании творческих фотографий.</w:t>
            </w:r>
          </w:p>
        </w:tc>
      </w:tr>
      <w:tr w:rsidR="003775BC" w:rsidRPr="00FB13E3">
        <w:tc>
          <w:tcPr>
            <w:tcW w:w="1527" w:type="dxa"/>
            <w:vMerge/>
            <w:vAlign w:val="center"/>
          </w:tcPr>
          <w:p w:rsidR="003775BC" w:rsidRPr="00FB13E3" w:rsidRDefault="003775BC" w:rsidP="00962B27"/>
        </w:tc>
        <w:tc>
          <w:tcPr>
            <w:tcW w:w="669" w:type="dxa"/>
          </w:tcPr>
          <w:p w:rsidR="003775BC" w:rsidRPr="00FB13E3" w:rsidRDefault="003775BC" w:rsidP="00BF118B">
            <w:pPr>
              <w:numPr>
                <w:ilvl w:val="0"/>
                <w:numId w:val="1"/>
              </w:numPr>
              <w:spacing w:after="0" w:line="240" w:lineRule="auto"/>
              <w:ind w:left="0" w:firstLine="0"/>
            </w:pPr>
          </w:p>
        </w:tc>
        <w:tc>
          <w:tcPr>
            <w:tcW w:w="7560" w:type="dxa"/>
          </w:tcPr>
          <w:p w:rsidR="003775BC" w:rsidRPr="00FB13E3" w:rsidRDefault="003775BC" w:rsidP="00962B27">
            <w:r w:rsidRPr="00FB13E3">
              <w:t>Творческое самовыражение в создании творческих видеоклипов.</w:t>
            </w:r>
          </w:p>
        </w:tc>
      </w:tr>
      <w:tr w:rsidR="003775BC" w:rsidRPr="00FB13E3">
        <w:trPr>
          <w:trHeight w:val="578"/>
        </w:trPr>
        <w:tc>
          <w:tcPr>
            <w:tcW w:w="1527" w:type="dxa"/>
            <w:vMerge/>
            <w:vAlign w:val="center"/>
          </w:tcPr>
          <w:p w:rsidR="003775BC" w:rsidRPr="00FB13E3" w:rsidRDefault="003775BC" w:rsidP="00962B27"/>
        </w:tc>
        <w:tc>
          <w:tcPr>
            <w:tcW w:w="669" w:type="dxa"/>
          </w:tcPr>
          <w:p w:rsidR="003775BC" w:rsidRPr="00FB13E3" w:rsidRDefault="003775BC" w:rsidP="00BF118B">
            <w:pPr>
              <w:numPr>
                <w:ilvl w:val="0"/>
                <w:numId w:val="1"/>
              </w:numPr>
              <w:spacing w:after="0" w:line="240" w:lineRule="auto"/>
              <w:ind w:left="0" w:firstLine="0"/>
            </w:pPr>
          </w:p>
        </w:tc>
        <w:tc>
          <w:tcPr>
            <w:tcW w:w="7560" w:type="dxa"/>
          </w:tcPr>
          <w:p w:rsidR="003775BC" w:rsidRPr="00FB13E3" w:rsidRDefault="003775BC" w:rsidP="00962B27">
            <w:r w:rsidRPr="00FB13E3">
              <w:t>Творческое самовыражение в создании творческих видеоклипов и фотографий</w:t>
            </w:r>
          </w:p>
        </w:tc>
      </w:tr>
      <w:tr w:rsidR="003775BC" w:rsidRPr="00FB13E3">
        <w:tc>
          <w:tcPr>
            <w:tcW w:w="1527" w:type="dxa"/>
            <w:vMerge w:val="restart"/>
            <w:textDirection w:val="btLr"/>
          </w:tcPr>
          <w:p w:rsidR="003775BC" w:rsidRPr="00FB13E3" w:rsidRDefault="003775BC" w:rsidP="00962B27">
            <w:pPr>
              <w:rPr>
                <w:b/>
                <w:bCs/>
              </w:rPr>
            </w:pPr>
            <w:r w:rsidRPr="00FB13E3">
              <w:rPr>
                <w:b/>
                <w:bCs/>
              </w:rPr>
              <w:t xml:space="preserve">Тема 5. </w:t>
            </w:r>
          </w:p>
          <w:p w:rsidR="003775BC" w:rsidRPr="00FB13E3" w:rsidRDefault="003775BC" w:rsidP="00962B27">
            <w:pPr>
              <w:rPr>
                <w:b/>
                <w:bCs/>
              </w:rPr>
            </w:pPr>
            <w:r w:rsidRPr="00FB13E3">
              <w:rPr>
                <w:b/>
                <w:bCs/>
              </w:rPr>
              <w:t>Создание характерных образов средствами фотографии и кино</w:t>
            </w:r>
          </w:p>
          <w:p w:rsidR="003775BC" w:rsidRPr="00FB13E3" w:rsidRDefault="003775BC" w:rsidP="00962B27">
            <w:pPr>
              <w:rPr>
                <w:b/>
                <w:bCs/>
              </w:rPr>
            </w:pPr>
            <w:r w:rsidRPr="00FB13E3">
              <w:rPr>
                <w:b/>
                <w:bCs/>
              </w:rPr>
              <w:t>(практикум)</w:t>
            </w:r>
          </w:p>
          <w:p w:rsidR="003775BC" w:rsidRPr="00FB13E3" w:rsidRDefault="003775BC" w:rsidP="00962B27"/>
        </w:tc>
        <w:tc>
          <w:tcPr>
            <w:tcW w:w="669" w:type="dxa"/>
          </w:tcPr>
          <w:p w:rsidR="003775BC" w:rsidRPr="00FB13E3" w:rsidRDefault="003775BC" w:rsidP="00BF118B">
            <w:pPr>
              <w:numPr>
                <w:ilvl w:val="0"/>
                <w:numId w:val="1"/>
              </w:numPr>
              <w:spacing w:after="0" w:line="240" w:lineRule="auto"/>
              <w:ind w:left="0" w:firstLine="0"/>
            </w:pPr>
          </w:p>
        </w:tc>
        <w:tc>
          <w:tcPr>
            <w:tcW w:w="7560" w:type="dxa"/>
          </w:tcPr>
          <w:p w:rsidR="003775BC" w:rsidRPr="00FB13E3" w:rsidRDefault="003775BC" w:rsidP="00962B27">
            <w:r w:rsidRPr="00FB13E3">
              <w:t>Напряженно-авторитарный характерный образ в искусстве и жизни.</w:t>
            </w:r>
          </w:p>
        </w:tc>
      </w:tr>
      <w:tr w:rsidR="003775BC" w:rsidRPr="00FB13E3">
        <w:tc>
          <w:tcPr>
            <w:tcW w:w="1527" w:type="dxa"/>
            <w:vMerge/>
            <w:vAlign w:val="center"/>
          </w:tcPr>
          <w:p w:rsidR="003775BC" w:rsidRPr="00FB13E3" w:rsidRDefault="003775BC" w:rsidP="00962B27"/>
        </w:tc>
        <w:tc>
          <w:tcPr>
            <w:tcW w:w="669" w:type="dxa"/>
          </w:tcPr>
          <w:p w:rsidR="003775BC" w:rsidRPr="00FB13E3" w:rsidRDefault="003775BC" w:rsidP="00BF118B">
            <w:pPr>
              <w:numPr>
                <w:ilvl w:val="0"/>
                <w:numId w:val="1"/>
              </w:numPr>
              <w:spacing w:after="0" w:line="240" w:lineRule="auto"/>
              <w:ind w:left="0" w:firstLine="0"/>
            </w:pPr>
          </w:p>
        </w:tc>
        <w:tc>
          <w:tcPr>
            <w:tcW w:w="7560" w:type="dxa"/>
          </w:tcPr>
          <w:p w:rsidR="003775BC" w:rsidRPr="00FB13E3" w:rsidRDefault="003775BC" w:rsidP="00962B27">
            <w:r w:rsidRPr="00FB13E3">
              <w:t>Синтонный характерный образ в искусстве и жизни.</w:t>
            </w:r>
          </w:p>
        </w:tc>
      </w:tr>
      <w:tr w:rsidR="003775BC" w:rsidRPr="00FB13E3">
        <w:tc>
          <w:tcPr>
            <w:tcW w:w="1527" w:type="dxa"/>
            <w:vMerge/>
            <w:vAlign w:val="center"/>
          </w:tcPr>
          <w:p w:rsidR="003775BC" w:rsidRPr="00FB13E3" w:rsidRDefault="003775BC" w:rsidP="00962B27"/>
        </w:tc>
        <w:tc>
          <w:tcPr>
            <w:tcW w:w="669" w:type="dxa"/>
          </w:tcPr>
          <w:p w:rsidR="003775BC" w:rsidRPr="00FB13E3" w:rsidRDefault="003775BC" w:rsidP="00BF118B">
            <w:pPr>
              <w:numPr>
                <w:ilvl w:val="0"/>
                <w:numId w:val="1"/>
              </w:numPr>
              <w:spacing w:after="0" w:line="240" w:lineRule="auto"/>
              <w:ind w:left="0" w:firstLine="0"/>
            </w:pPr>
          </w:p>
        </w:tc>
        <w:tc>
          <w:tcPr>
            <w:tcW w:w="7560" w:type="dxa"/>
          </w:tcPr>
          <w:p w:rsidR="003775BC" w:rsidRPr="00FB13E3" w:rsidRDefault="003775BC" w:rsidP="00962B27">
            <w:r w:rsidRPr="00FB13E3">
              <w:t>Тревожно-сомневающийся характерный образ в искусстве и жизни.</w:t>
            </w:r>
          </w:p>
        </w:tc>
      </w:tr>
      <w:tr w:rsidR="003775BC" w:rsidRPr="00FB13E3">
        <w:trPr>
          <w:trHeight w:val="671"/>
        </w:trPr>
        <w:tc>
          <w:tcPr>
            <w:tcW w:w="1527" w:type="dxa"/>
            <w:vMerge/>
            <w:vAlign w:val="center"/>
          </w:tcPr>
          <w:p w:rsidR="003775BC" w:rsidRPr="00FB13E3" w:rsidRDefault="003775BC" w:rsidP="00962B27"/>
        </w:tc>
        <w:tc>
          <w:tcPr>
            <w:tcW w:w="669" w:type="dxa"/>
          </w:tcPr>
          <w:p w:rsidR="003775BC" w:rsidRPr="00FB13E3" w:rsidRDefault="003775BC" w:rsidP="00BF118B">
            <w:pPr>
              <w:numPr>
                <w:ilvl w:val="0"/>
                <w:numId w:val="1"/>
              </w:numPr>
              <w:spacing w:after="0" w:line="240" w:lineRule="auto"/>
              <w:ind w:left="0" w:firstLine="0"/>
            </w:pPr>
          </w:p>
        </w:tc>
        <w:tc>
          <w:tcPr>
            <w:tcW w:w="7560" w:type="dxa"/>
          </w:tcPr>
          <w:p w:rsidR="003775BC" w:rsidRPr="00FB13E3" w:rsidRDefault="003775BC" w:rsidP="00962B27">
            <w:r w:rsidRPr="00FB13E3">
              <w:t>Педантичный характерный образ в искусстве и жизни.</w:t>
            </w:r>
          </w:p>
        </w:tc>
      </w:tr>
      <w:tr w:rsidR="003775BC" w:rsidRPr="00FB13E3">
        <w:trPr>
          <w:trHeight w:val="591"/>
        </w:trPr>
        <w:tc>
          <w:tcPr>
            <w:tcW w:w="1527" w:type="dxa"/>
            <w:vMerge/>
            <w:vAlign w:val="center"/>
          </w:tcPr>
          <w:p w:rsidR="003775BC" w:rsidRPr="00FB13E3" w:rsidRDefault="003775BC" w:rsidP="00962B27"/>
        </w:tc>
        <w:tc>
          <w:tcPr>
            <w:tcW w:w="669" w:type="dxa"/>
          </w:tcPr>
          <w:p w:rsidR="003775BC" w:rsidRPr="00FB13E3" w:rsidRDefault="003775BC" w:rsidP="00BF118B">
            <w:pPr>
              <w:numPr>
                <w:ilvl w:val="0"/>
                <w:numId w:val="1"/>
              </w:numPr>
              <w:spacing w:after="0" w:line="240" w:lineRule="auto"/>
              <w:ind w:left="0" w:firstLine="0"/>
            </w:pPr>
          </w:p>
        </w:tc>
        <w:tc>
          <w:tcPr>
            <w:tcW w:w="7560" w:type="dxa"/>
          </w:tcPr>
          <w:p w:rsidR="003775BC" w:rsidRPr="00FB13E3" w:rsidRDefault="003775BC" w:rsidP="00962B27">
            <w:r w:rsidRPr="00FB13E3">
              <w:t>Демонстративный характерный образ в искусстве и жизни.</w:t>
            </w:r>
          </w:p>
        </w:tc>
      </w:tr>
      <w:tr w:rsidR="003775BC" w:rsidRPr="00FB13E3">
        <w:trPr>
          <w:trHeight w:val="691"/>
        </w:trPr>
        <w:tc>
          <w:tcPr>
            <w:tcW w:w="1527" w:type="dxa"/>
            <w:vMerge/>
            <w:vAlign w:val="center"/>
          </w:tcPr>
          <w:p w:rsidR="003775BC" w:rsidRPr="00FB13E3" w:rsidRDefault="003775BC" w:rsidP="00962B27"/>
        </w:tc>
        <w:tc>
          <w:tcPr>
            <w:tcW w:w="669" w:type="dxa"/>
          </w:tcPr>
          <w:p w:rsidR="003775BC" w:rsidRPr="00FB13E3" w:rsidRDefault="003775BC" w:rsidP="00BF118B">
            <w:pPr>
              <w:numPr>
                <w:ilvl w:val="0"/>
                <w:numId w:val="1"/>
              </w:numPr>
              <w:spacing w:after="0" w:line="240" w:lineRule="auto"/>
              <w:ind w:left="0" w:firstLine="0"/>
            </w:pPr>
          </w:p>
        </w:tc>
        <w:tc>
          <w:tcPr>
            <w:tcW w:w="7560" w:type="dxa"/>
          </w:tcPr>
          <w:p w:rsidR="003775BC" w:rsidRPr="00FB13E3" w:rsidRDefault="003775BC" w:rsidP="00962B27">
            <w:r w:rsidRPr="00FB13E3">
              <w:t>Астенический характерный образ в искусстве и жизни.</w:t>
            </w:r>
          </w:p>
        </w:tc>
      </w:tr>
      <w:tr w:rsidR="003775BC" w:rsidRPr="00FB13E3">
        <w:trPr>
          <w:trHeight w:val="625"/>
        </w:trPr>
        <w:tc>
          <w:tcPr>
            <w:tcW w:w="1527" w:type="dxa"/>
            <w:vMerge/>
            <w:vAlign w:val="center"/>
          </w:tcPr>
          <w:p w:rsidR="003775BC" w:rsidRPr="00FB13E3" w:rsidRDefault="003775BC" w:rsidP="00962B27"/>
        </w:tc>
        <w:tc>
          <w:tcPr>
            <w:tcW w:w="669" w:type="dxa"/>
          </w:tcPr>
          <w:p w:rsidR="003775BC" w:rsidRPr="00FB13E3" w:rsidRDefault="003775BC" w:rsidP="00BF118B">
            <w:pPr>
              <w:numPr>
                <w:ilvl w:val="0"/>
                <w:numId w:val="1"/>
              </w:numPr>
              <w:spacing w:after="0" w:line="240" w:lineRule="auto"/>
              <w:ind w:left="0" w:firstLine="0"/>
            </w:pPr>
          </w:p>
        </w:tc>
        <w:tc>
          <w:tcPr>
            <w:tcW w:w="7560" w:type="dxa"/>
          </w:tcPr>
          <w:p w:rsidR="003775BC" w:rsidRPr="00FB13E3" w:rsidRDefault="003775BC" w:rsidP="00962B27">
            <w:r w:rsidRPr="00FB13E3">
              <w:t>Замкнуто-углубленный характерный образ в искусстве и жизни.</w:t>
            </w:r>
          </w:p>
        </w:tc>
      </w:tr>
      <w:tr w:rsidR="003775BC" w:rsidRPr="00FB13E3">
        <w:trPr>
          <w:trHeight w:val="365"/>
        </w:trPr>
        <w:tc>
          <w:tcPr>
            <w:tcW w:w="1527" w:type="dxa"/>
            <w:vMerge/>
            <w:vAlign w:val="center"/>
          </w:tcPr>
          <w:p w:rsidR="003775BC" w:rsidRPr="00FB13E3" w:rsidRDefault="003775BC" w:rsidP="00962B27"/>
        </w:tc>
        <w:tc>
          <w:tcPr>
            <w:tcW w:w="669" w:type="dxa"/>
          </w:tcPr>
          <w:p w:rsidR="003775BC" w:rsidRPr="00FB13E3" w:rsidRDefault="003775BC" w:rsidP="00BF118B">
            <w:pPr>
              <w:numPr>
                <w:ilvl w:val="0"/>
                <w:numId w:val="1"/>
              </w:numPr>
              <w:spacing w:after="0" w:line="240" w:lineRule="auto"/>
              <w:ind w:left="0" w:firstLine="0"/>
            </w:pPr>
          </w:p>
        </w:tc>
        <w:tc>
          <w:tcPr>
            <w:tcW w:w="7560" w:type="dxa"/>
          </w:tcPr>
          <w:p w:rsidR="003775BC" w:rsidRPr="00FB13E3" w:rsidRDefault="003775BC" w:rsidP="00962B27">
            <w:r w:rsidRPr="00FB13E3">
              <w:t>Мозаичный характерный образ в искусстве и жизни.</w:t>
            </w:r>
          </w:p>
        </w:tc>
      </w:tr>
      <w:tr w:rsidR="003775BC" w:rsidRPr="00FB13E3">
        <w:tc>
          <w:tcPr>
            <w:tcW w:w="1527" w:type="dxa"/>
            <w:vMerge/>
            <w:vAlign w:val="center"/>
          </w:tcPr>
          <w:p w:rsidR="003775BC" w:rsidRPr="00FB13E3" w:rsidRDefault="003775BC" w:rsidP="00962B27"/>
        </w:tc>
        <w:tc>
          <w:tcPr>
            <w:tcW w:w="669" w:type="dxa"/>
          </w:tcPr>
          <w:p w:rsidR="003775BC" w:rsidRPr="00FB13E3" w:rsidRDefault="003775BC" w:rsidP="00BF118B">
            <w:pPr>
              <w:numPr>
                <w:ilvl w:val="0"/>
                <w:numId w:val="1"/>
              </w:numPr>
              <w:spacing w:after="0" w:line="240" w:lineRule="auto"/>
              <w:ind w:left="0" w:firstLine="0"/>
            </w:pPr>
          </w:p>
        </w:tc>
        <w:tc>
          <w:tcPr>
            <w:tcW w:w="7560" w:type="dxa"/>
          </w:tcPr>
          <w:p w:rsidR="003775BC" w:rsidRPr="00FB13E3" w:rsidRDefault="003775BC" w:rsidP="00962B27">
            <w:r w:rsidRPr="00FB13E3">
              <w:t xml:space="preserve">        Оформление работ. Подготовка к защите.</w:t>
            </w:r>
          </w:p>
        </w:tc>
      </w:tr>
      <w:tr w:rsidR="003775BC" w:rsidRPr="00FB13E3">
        <w:tc>
          <w:tcPr>
            <w:tcW w:w="1527" w:type="dxa"/>
            <w:vMerge/>
            <w:vAlign w:val="center"/>
          </w:tcPr>
          <w:p w:rsidR="003775BC" w:rsidRPr="00FB13E3" w:rsidRDefault="003775BC" w:rsidP="00962B27"/>
        </w:tc>
        <w:tc>
          <w:tcPr>
            <w:tcW w:w="669" w:type="dxa"/>
          </w:tcPr>
          <w:p w:rsidR="003775BC" w:rsidRPr="00FB13E3" w:rsidRDefault="003775BC" w:rsidP="00BF118B">
            <w:pPr>
              <w:numPr>
                <w:ilvl w:val="0"/>
                <w:numId w:val="1"/>
              </w:numPr>
              <w:spacing w:after="0" w:line="240" w:lineRule="auto"/>
              <w:ind w:left="0" w:firstLine="0"/>
            </w:pPr>
          </w:p>
        </w:tc>
        <w:tc>
          <w:tcPr>
            <w:tcW w:w="7560" w:type="dxa"/>
          </w:tcPr>
          <w:p w:rsidR="003775BC" w:rsidRPr="00FB13E3" w:rsidRDefault="003775BC" w:rsidP="00962B27">
            <w:r w:rsidRPr="00FB13E3">
              <w:t>Конференция. Защита творческих работ.</w:t>
            </w:r>
          </w:p>
        </w:tc>
      </w:tr>
    </w:tbl>
    <w:p w:rsidR="003775BC" w:rsidRPr="00792178" w:rsidRDefault="003775BC" w:rsidP="00BF118B">
      <w:pPr>
        <w:rPr>
          <w:b/>
          <w:bCs/>
        </w:rPr>
      </w:pPr>
    </w:p>
    <w:p w:rsidR="003775BC" w:rsidRDefault="003775BC" w:rsidP="00BF118B"/>
    <w:p w:rsidR="003775BC" w:rsidRPr="00BF118B" w:rsidRDefault="003775BC" w:rsidP="00BF118B">
      <w:pPr>
        <w:rPr>
          <w:lang w:val="en-US"/>
        </w:rPr>
      </w:pPr>
    </w:p>
    <w:sectPr w:rsidR="003775BC" w:rsidRPr="00BF118B" w:rsidSect="004247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F205C1"/>
    <w:multiLevelType w:val="hybridMultilevel"/>
    <w:tmpl w:val="30F2185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F118B"/>
    <w:rsid w:val="00026E83"/>
    <w:rsid w:val="000926C7"/>
    <w:rsid w:val="0016599B"/>
    <w:rsid w:val="0018190B"/>
    <w:rsid w:val="001C2433"/>
    <w:rsid w:val="002005B3"/>
    <w:rsid w:val="002D59A7"/>
    <w:rsid w:val="00366EC2"/>
    <w:rsid w:val="003775BC"/>
    <w:rsid w:val="0042471A"/>
    <w:rsid w:val="004A0E8B"/>
    <w:rsid w:val="00577E42"/>
    <w:rsid w:val="006A71C1"/>
    <w:rsid w:val="006D1E8C"/>
    <w:rsid w:val="0072722A"/>
    <w:rsid w:val="00792178"/>
    <w:rsid w:val="008E0D1C"/>
    <w:rsid w:val="00936AD5"/>
    <w:rsid w:val="00962B27"/>
    <w:rsid w:val="00A45CE8"/>
    <w:rsid w:val="00A81815"/>
    <w:rsid w:val="00A824C2"/>
    <w:rsid w:val="00BF118B"/>
    <w:rsid w:val="00DB0FDE"/>
    <w:rsid w:val="00FB13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471A"/>
    <w:pPr>
      <w:spacing w:after="200" w:line="276" w:lineRule="auto"/>
    </w:pPr>
    <w:rPr>
      <w:rFonts w:cs="Calibri"/>
      <w:lang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99"/>
    <w:qFormat/>
    <w:rsid w:val="0018190B"/>
    <w:rPr>
      <w:rFonts w:cs="Calibri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33</TotalTime>
  <Pages>10</Pages>
  <Words>1978</Words>
  <Characters>11276</Characters>
  <Application>Microsoft Office Outlook</Application>
  <DocSecurity>0</DocSecurity>
  <Lines>0</Lines>
  <Paragraphs>0</Paragraphs>
  <ScaleCrop>false</ScaleCrop>
  <Company>MICROSOFT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</dc:creator>
  <cp:keywords/>
  <dc:description/>
  <cp:lastModifiedBy>виктория</cp:lastModifiedBy>
  <cp:revision>6</cp:revision>
  <cp:lastPrinted>2012-09-17T10:59:00Z</cp:lastPrinted>
  <dcterms:created xsi:type="dcterms:W3CDTF">2012-07-11T11:49:00Z</dcterms:created>
  <dcterms:modified xsi:type="dcterms:W3CDTF">2012-09-17T11:01:00Z</dcterms:modified>
</cp:coreProperties>
</file>